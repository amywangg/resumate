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C707" w14:textId="77777777" w:rsidR="00E6152F" w:rsidRPr="00EA4EAD" w:rsidRDefault="0087453E">
      <w:pPr>
        <w:pStyle w:val="Name"/>
        <w:rPr>
          <w:color w:val="auto"/>
        </w:rPr>
      </w:pPr>
      <w:r w:rsidRPr="00EA4EAD">
        <w:rPr>
          <w:color w:val="auto"/>
        </w:rPr>
        <w:t>Amy Wang</w:t>
      </w:r>
    </w:p>
    <w:p w14:paraId="734E2FCE" w14:textId="079C7264" w:rsidR="0087453E" w:rsidRPr="00EA4EAD" w:rsidRDefault="00DB713F" w:rsidP="00C81817">
      <w:pPr>
        <w:spacing w:line="240" w:lineRule="auto"/>
        <w:rPr>
          <w:color w:val="auto"/>
        </w:rPr>
      </w:pPr>
      <w:r w:rsidRPr="00EA4EAD">
        <w:rPr>
          <w:color w:val="auto"/>
        </w:rPr>
        <w:t>3A</w:t>
      </w:r>
      <w:r w:rsidR="0087453E" w:rsidRPr="00EA4EAD">
        <w:rPr>
          <w:color w:val="auto"/>
        </w:rPr>
        <w:t xml:space="preserve"> Management Engineering Student | ID: 20710348</w:t>
      </w:r>
    </w:p>
    <w:p w14:paraId="5A082771" w14:textId="270C1250" w:rsidR="008F2828" w:rsidRPr="00EA4EAD" w:rsidRDefault="00A37C87" w:rsidP="00EC7103">
      <w:pPr>
        <w:pStyle w:val="Heading1"/>
        <w:spacing w:line="240" w:lineRule="auto"/>
        <w:rPr>
          <w:rStyle w:val="Heading4Char"/>
          <w:color w:val="auto"/>
        </w:rPr>
      </w:pPr>
      <w:r>
        <w:rPr>
          <w:noProof/>
        </w:rPr>
        <w:pict w14:anchorId="32B95746">
          <v:rect id="_x0000_s1028" alt="" style="position:absolute;margin-left:0;margin-top:29.95pt;width:499.7pt;height:.1pt;z-index:251660288;mso-wrap-edited:f;mso-width-percent:0;mso-height-percent:0;mso-width-percent:0;mso-height-percent:0" o:hralign="center" o:hrstd="t" o:hr="t" fillcolor="#a0a0a0" stroked="f"/>
        </w:pict>
      </w:r>
      <w:sdt>
        <w:sdtPr>
          <w:rPr>
            <w:rStyle w:val="Heading4Char"/>
            <w:color w:val="auto"/>
            <w:sz w:val="24"/>
            <w:szCs w:val="21"/>
          </w:rPr>
          <w:id w:val="-819804518"/>
          <w:placeholder>
            <w:docPart w:val="E2E05D07E881C9409D708CAB25AA55D2"/>
          </w:placeholder>
          <w:temporary/>
          <w:showingPlcHdr/>
          <w15:appearance w15:val="hidden"/>
        </w:sdtPr>
        <w:sdtEndPr>
          <w:rPr>
            <w:rStyle w:val="DefaultParagraphFont"/>
            <w:rFonts w:eastAsiaTheme="minorHAnsi" w:cstheme="minorBidi"/>
            <w:b/>
            <w:iCs w:val="0"/>
            <w:caps w:val="0"/>
            <w:sz w:val="26"/>
            <w:szCs w:val="22"/>
          </w:rPr>
        </w:sdtEndPr>
        <w:sdtContent>
          <w:r w:rsidR="009F48A2" w:rsidRPr="00EA4EAD">
            <w:rPr>
              <w:rStyle w:val="Heading4Char"/>
              <w:b/>
              <w:bCs/>
              <w:color w:val="auto"/>
              <w:sz w:val="24"/>
              <w:szCs w:val="21"/>
            </w:rPr>
            <w:t>Skills Summary</w:t>
          </w:r>
        </w:sdtContent>
      </w:sdt>
    </w:p>
    <w:p w14:paraId="0E8877E7" w14:textId="104BF5C9" w:rsidR="00E6152F" w:rsidRPr="00EA4EAD" w:rsidRDefault="001869B9" w:rsidP="008F2828">
      <w:pPr>
        <w:rPr>
          <w:color w:val="auto"/>
        </w:rPr>
      </w:pPr>
      <w:r w:rsidRPr="00EA4EAD">
        <w:rPr>
          <w:color w:val="auto"/>
        </w:rPr>
        <w:t>Curious</w:t>
      </w:r>
      <w:r w:rsidR="00EC7103" w:rsidRPr="00EA4EAD">
        <w:rPr>
          <w:color w:val="auto"/>
        </w:rPr>
        <w:t xml:space="preserve"> developer with experience in implementing software solutions</w:t>
      </w:r>
      <w:r w:rsidR="00F04E39" w:rsidRPr="00EA4EAD">
        <w:rPr>
          <w:color w:val="auto"/>
        </w:rPr>
        <w:t xml:space="preserve"> in an Agile</w:t>
      </w:r>
      <w:r w:rsidR="008F2828" w:rsidRPr="00EA4EAD">
        <w:rPr>
          <w:color w:val="auto"/>
        </w:rPr>
        <w:t xml:space="preserve"> </w:t>
      </w:r>
      <w:r w:rsidR="00F04E39" w:rsidRPr="00EA4EAD">
        <w:rPr>
          <w:color w:val="auto"/>
        </w:rPr>
        <w:t>environment</w:t>
      </w:r>
      <w:r w:rsidR="00EC7103" w:rsidRPr="00EA4EAD">
        <w:rPr>
          <w:color w:val="auto"/>
        </w:rPr>
        <w:t xml:space="preserve"> </w:t>
      </w:r>
      <w:r w:rsidR="00DB713F" w:rsidRPr="00EA4EAD">
        <w:rPr>
          <w:color w:val="auto"/>
        </w:rPr>
        <w:t>and</w:t>
      </w:r>
      <w:r w:rsidR="00EC7103" w:rsidRPr="00EA4EAD">
        <w:rPr>
          <w:color w:val="auto"/>
        </w:rPr>
        <w:t xml:space="preserve"> an eagerness to expand knowledge in the technological field</w:t>
      </w:r>
      <w:r w:rsidR="008F2828" w:rsidRPr="00EA4EAD">
        <w:rPr>
          <w:color w:val="auto"/>
        </w:rPr>
        <w:t xml:space="preserve">. A </w:t>
      </w:r>
      <w:r w:rsidR="00FF0C33">
        <w:rPr>
          <w:color w:val="auto"/>
        </w:rPr>
        <w:t>s</w:t>
      </w:r>
      <w:r w:rsidRPr="00EA4EAD">
        <w:rPr>
          <w:color w:val="auto"/>
        </w:rPr>
        <w:t xml:space="preserve">elf-starter and quick learner </w:t>
      </w:r>
      <w:r w:rsidR="000902D0" w:rsidRPr="00EA4EAD">
        <w:rPr>
          <w:color w:val="auto"/>
        </w:rPr>
        <w:t xml:space="preserve">demonstrated by </w:t>
      </w:r>
      <w:r w:rsidR="00CD7829" w:rsidRPr="00EA4EAD">
        <w:rPr>
          <w:color w:val="auto"/>
        </w:rPr>
        <w:t>the incorporation</w:t>
      </w:r>
      <w:r w:rsidR="000902D0" w:rsidRPr="00EA4EAD">
        <w:rPr>
          <w:color w:val="auto"/>
        </w:rPr>
        <w:t xml:space="preserve"> of </w:t>
      </w:r>
      <w:r w:rsidR="00CE68A9" w:rsidRPr="00EA4EAD">
        <w:rPr>
          <w:color w:val="auto"/>
        </w:rPr>
        <w:t>frameworks</w:t>
      </w:r>
      <w:r w:rsidR="000902D0" w:rsidRPr="00EA4EAD">
        <w:rPr>
          <w:color w:val="auto"/>
        </w:rPr>
        <w:t xml:space="preserve"> </w:t>
      </w:r>
      <w:r w:rsidR="00CD7829" w:rsidRPr="00EA4EAD">
        <w:rPr>
          <w:color w:val="auto"/>
        </w:rPr>
        <w:t xml:space="preserve">and libraries </w:t>
      </w:r>
      <w:r w:rsidR="000902D0" w:rsidRPr="00EA4EAD">
        <w:rPr>
          <w:color w:val="auto"/>
        </w:rPr>
        <w:t>to seek efficient and effective solutions</w:t>
      </w:r>
      <w:r w:rsidR="00EF536C" w:rsidRPr="00EA4EAD">
        <w:rPr>
          <w:color w:val="auto"/>
        </w:rPr>
        <w:t xml:space="preserve">. </w:t>
      </w:r>
      <w:r w:rsidR="00CE68A9" w:rsidRPr="00EA4EAD">
        <w:rPr>
          <w:color w:val="auto"/>
        </w:rPr>
        <w:t xml:space="preserve">Skills in </w:t>
      </w:r>
      <w:r w:rsidR="00CE68A9" w:rsidRPr="00EA4EAD">
        <w:rPr>
          <w:i/>
          <w:iCs/>
          <w:color w:val="auto"/>
        </w:rPr>
        <w:t>Java, C#,</w:t>
      </w:r>
      <w:r w:rsidR="00CC72A7">
        <w:rPr>
          <w:i/>
          <w:iCs/>
          <w:color w:val="auto"/>
        </w:rPr>
        <w:t xml:space="preserve"> Python,</w:t>
      </w:r>
      <w:r w:rsidR="00CE68A9" w:rsidRPr="00EA4EAD">
        <w:rPr>
          <w:i/>
          <w:iCs/>
          <w:color w:val="auto"/>
        </w:rPr>
        <w:t xml:space="preserve"> HTML, CSS, JS, </w:t>
      </w:r>
      <w:r w:rsidR="00CC72A7">
        <w:rPr>
          <w:i/>
          <w:iCs/>
          <w:color w:val="auto"/>
        </w:rPr>
        <w:t>Angular 7</w:t>
      </w:r>
      <w:r w:rsidR="00CE68A9" w:rsidRPr="00EA4EAD">
        <w:rPr>
          <w:i/>
          <w:iCs/>
          <w:color w:val="auto"/>
        </w:rPr>
        <w:t>, SQL, git.</w:t>
      </w:r>
    </w:p>
    <w:p w14:paraId="1C2A986F" w14:textId="38B7F16A" w:rsidR="008F2828" w:rsidRPr="00EA4EAD" w:rsidRDefault="00A37C87" w:rsidP="008F2828">
      <w:pPr>
        <w:pStyle w:val="Heading4"/>
        <w:rPr>
          <w:color w:val="auto"/>
          <w:sz w:val="24"/>
          <w:szCs w:val="24"/>
        </w:rPr>
      </w:pPr>
      <w:r>
        <w:rPr>
          <w:noProof/>
        </w:rPr>
        <w:pict w14:anchorId="41F02B35">
          <v:rect id="_x0000_s1027" alt="" style="position:absolute;margin-left:0;margin-top:25.6pt;width:499.7pt;height:.1pt;z-index:251659264;mso-wrap-edited:f;mso-width-percent:0;mso-height-percent:0;mso-width-percent:0;mso-height-percent:0" o:hralign="center" o:hrstd="t" o:hr="t" fillcolor="#a0a0a0" stroked="f"/>
        </w:pict>
      </w:r>
      <w:r w:rsidR="008F2828" w:rsidRPr="00EA4EAD">
        <w:rPr>
          <w:color w:val="auto"/>
          <w:sz w:val="24"/>
          <w:szCs w:val="24"/>
        </w:rPr>
        <w:t>Work Experience</w:t>
      </w:r>
    </w:p>
    <w:p w14:paraId="6CF12418" w14:textId="7160730C" w:rsidR="00DB713F" w:rsidRPr="00EA4EAD" w:rsidRDefault="00DB713F" w:rsidP="006C1E73">
      <w:pPr>
        <w:pStyle w:val="Heading2"/>
        <w:spacing w:before="200" w:after="60"/>
        <w:rPr>
          <w:color w:val="auto"/>
          <w:sz w:val="22"/>
          <w:szCs w:val="22"/>
        </w:rPr>
      </w:pPr>
      <w:r w:rsidRPr="00EA4EAD">
        <w:rPr>
          <w:iCs/>
          <w:color w:val="auto"/>
          <w:sz w:val="22"/>
          <w:szCs w:val="22"/>
        </w:rPr>
        <w:t>In</w:t>
      </w:r>
      <w:r w:rsidRPr="00EA4EAD">
        <w:rPr>
          <w:color w:val="auto"/>
          <w:sz w:val="22"/>
          <w:szCs w:val="22"/>
        </w:rPr>
        <w:t>telex Technologies, Inc</w:t>
      </w:r>
    </w:p>
    <w:p w14:paraId="7A02940B" w14:textId="10BB597B" w:rsidR="00DB713F" w:rsidRPr="00EA4EAD" w:rsidRDefault="00DB713F" w:rsidP="00EA4EAD">
      <w:pPr>
        <w:pStyle w:val="Heading3"/>
        <w:spacing w:after="0"/>
        <w:rPr>
          <w:color w:val="auto"/>
        </w:rPr>
      </w:pPr>
      <w:r w:rsidRPr="00EA4EAD">
        <w:rPr>
          <w:color w:val="auto"/>
        </w:rPr>
        <w:t>Developer / Toronto / September 2019 – December 2019</w:t>
      </w:r>
    </w:p>
    <w:p w14:paraId="4B909B97" w14:textId="05A56CF0" w:rsidR="00A20D12" w:rsidRPr="00A20D12" w:rsidRDefault="009C138A" w:rsidP="00A20D12">
      <w:pPr>
        <w:pStyle w:val="ListParagraph"/>
        <w:numPr>
          <w:ilvl w:val="0"/>
          <w:numId w:val="15"/>
        </w:numPr>
        <w:spacing w:after="0"/>
        <w:rPr>
          <w:color w:val="auto"/>
        </w:rPr>
      </w:pPr>
      <w:r>
        <w:rPr>
          <w:color w:val="auto"/>
        </w:rPr>
        <w:t>Debugged l</w:t>
      </w:r>
      <w:r w:rsidR="00A20D12">
        <w:rPr>
          <w:color w:val="auto"/>
        </w:rPr>
        <w:t>azy</w:t>
      </w:r>
      <w:r>
        <w:rPr>
          <w:color w:val="auto"/>
        </w:rPr>
        <w:t xml:space="preserve"> l</w:t>
      </w:r>
      <w:r w:rsidR="00A20D12">
        <w:rPr>
          <w:color w:val="auto"/>
        </w:rPr>
        <w:t>oa</w:t>
      </w:r>
      <w:r>
        <w:rPr>
          <w:color w:val="auto"/>
        </w:rPr>
        <w:t>d</w:t>
      </w:r>
      <w:r w:rsidR="00FF0C33">
        <w:rPr>
          <w:color w:val="auto"/>
        </w:rPr>
        <w:t xml:space="preserve"> feature</w:t>
      </w:r>
      <w:r>
        <w:rPr>
          <w:color w:val="auto"/>
        </w:rPr>
        <w:t>, UI, and database errors</w:t>
      </w:r>
      <w:r w:rsidR="00C51B74">
        <w:rPr>
          <w:color w:val="auto"/>
        </w:rPr>
        <w:t xml:space="preserve"> and implement</w:t>
      </w:r>
      <w:r>
        <w:rPr>
          <w:color w:val="auto"/>
        </w:rPr>
        <w:t>ed</w:t>
      </w:r>
      <w:r w:rsidR="00C51B74">
        <w:rPr>
          <w:color w:val="auto"/>
        </w:rPr>
        <w:t xml:space="preserve"> a solution</w:t>
      </w:r>
      <w:r w:rsidR="001958F9">
        <w:rPr>
          <w:color w:val="auto"/>
        </w:rPr>
        <w:t xml:space="preserve"> </w:t>
      </w:r>
      <w:r w:rsidR="00AC15E9">
        <w:rPr>
          <w:color w:val="auto"/>
        </w:rPr>
        <w:t>[</w:t>
      </w:r>
      <w:proofErr w:type="spellStart"/>
      <w:r w:rsidR="00AC15E9">
        <w:rPr>
          <w:color w:val="auto"/>
        </w:rPr>
        <w:t>c#</w:t>
      </w:r>
      <w:proofErr w:type="spellEnd"/>
      <w:r w:rsidR="00AC15E9">
        <w:rPr>
          <w:color w:val="auto"/>
        </w:rPr>
        <w:t>]</w:t>
      </w:r>
    </w:p>
    <w:p w14:paraId="385E1A6B" w14:textId="17396FCA" w:rsidR="00DB713F" w:rsidRDefault="00A20D12" w:rsidP="00EA4EAD">
      <w:pPr>
        <w:pStyle w:val="ListParagraph"/>
        <w:numPr>
          <w:ilvl w:val="0"/>
          <w:numId w:val="15"/>
        </w:numPr>
        <w:spacing w:after="0"/>
        <w:rPr>
          <w:color w:val="auto"/>
        </w:rPr>
      </w:pPr>
      <w:r>
        <w:rPr>
          <w:color w:val="auto"/>
        </w:rPr>
        <w:t xml:space="preserve">Created </w:t>
      </w:r>
      <w:r w:rsidR="00FF0C33">
        <w:rPr>
          <w:color w:val="auto"/>
        </w:rPr>
        <w:t xml:space="preserve">and fixed </w:t>
      </w:r>
      <w:r>
        <w:rPr>
          <w:color w:val="auto"/>
        </w:rPr>
        <w:t>unit tests and automation for updated features or improvements</w:t>
      </w:r>
      <w:r w:rsidR="00AC15E9">
        <w:rPr>
          <w:color w:val="auto"/>
        </w:rPr>
        <w:t xml:space="preserve"> </w:t>
      </w:r>
    </w:p>
    <w:p w14:paraId="619D8319" w14:textId="44DE4E2F" w:rsidR="00A20D12" w:rsidRPr="00EA4EAD" w:rsidRDefault="00A20D12" w:rsidP="00EA4EAD">
      <w:pPr>
        <w:pStyle w:val="ListParagraph"/>
        <w:numPr>
          <w:ilvl w:val="0"/>
          <w:numId w:val="15"/>
        </w:numPr>
        <w:spacing w:after="0"/>
        <w:rPr>
          <w:color w:val="auto"/>
        </w:rPr>
      </w:pPr>
      <w:r>
        <w:rPr>
          <w:color w:val="auto"/>
        </w:rPr>
        <w:t xml:space="preserve">Implemented and presented plan to log metrics for </w:t>
      </w:r>
      <w:proofErr w:type="spellStart"/>
      <w:r>
        <w:rPr>
          <w:color w:val="auto"/>
        </w:rPr>
        <w:t>NServiceBus</w:t>
      </w:r>
      <w:proofErr w:type="spellEnd"/>
      <w:r>
        <w:rPr>
          <w:color w:val="auto"/>
        </w:rPr>
        <w:t xml:space="preserve"> messaging [NewRelic] </w:t>
      </w:r>
    </w:p>
    <w:p w14:paraId="76546ACE" w14:textId="446B823C" w:rsidR="00DB713F" w:rsidRDefault="00CE68A9" w:rsidP="00EA4EAD">
      <w:pPr>
        <w:pStyle w:val="ListParagraph"/>
        <w:numPr>
          <w:ilvl w:val="0"/>
          <w:numId w:val="15"/>
        </w:numPr>
        <w:spacing w:after="0"/>
        <w:rPr>
          <w:color w:val="auto"/>
        </w:rPr>
      </w:pPr>
      <w:r w:rsidRPr="00EA4EAD">
        <w:rPr>
          <w:color w:val="auto"/>
        </w:rPr>
        <w:t xml:space="preserve">Improved performance of web application rendering from network to UI, by over 30% </w:t>
      </w:r>
    </w:p>
    <w:p w14:paraId="33C8643A" w14:textId="5C811684" w:rsidR="00BB065B" w:rsidRPr="00BB065B" w:rsidRDefault="009C138A" w:rsidP="00BB065B">
      <w:pPr>
        <w:pStyle w:val="ListParagraph"/>
        <w:numPr>
          <w:ilvl w:val="0"/>
          <w:numId w:val="15"/>
        </w:numPr>
        <w:spacing w:after="0"/>
        <w:rPr>
          <w:color w:val="auto"/>
        </w:rPr>
      </w:pPr>
      <w:r>
        <w:rPr>
          <w:color w:val="auto"/>
        </w:rPr>
        <w:t>Active participant in Scrum, involving standup retrospective, sprint planning, estimation</w:t>
      </w:r>
    </w:p>
    <w:p w14:paraId="246C8EF1" w14:textId="77777777" w:rsidR="00E6152F" w:rsidRPr="00EA4EAD" w:rsidRDefault="000902D0" w:rsidP="00A20D12">
      <w:pPr>
        <w:pStyle w:val="Heading2"/>
        <w:spacing w:before="120" w:after="60"/>
        <w:rPr>
          <w:color w:val="auto"/>
          <w:sz w:val="22"/>
        </w:rPr>
      </w:pPr>
      <w:r w:rsidRPr="00EA4EAD">
        <w:rPr>
          <w:color w:val="auto"/>
          <w:sz w:val="22"/>
        </w:rPr>
        <w:t>Fidelity Investments Canada</w:t>
      </w:r>
    </w:p>
    <w:p w14:paraId="73B48BF7" w14:textId="77777777" w:rsidR="00E6152F" w:rsidRPr="00EA4EAD" w:rsidRDefault="000902D0" w:rsidP="00EA4EAD">
      <w:pPr>
        <w:pStyle w:val="Heading3"/>
        <w:spacing w:after="0"/>
        <w:rPr>
          <w:color w:val="auto"/>
        </w:rPr>
      </w:pPr>
      <w:r w:rsidRPr="00EA4EAD">
        <w:rPr>
          <w:color w:val="auto"/>
        </w:rPr>
        <w:t xml:space="preserve">IT Architecture Engineer </w:t>
      </w:r>
      <w:r w:rsidR="00C81817" w:rsidRPr="00EA4EAD">
        <w:rPr>
          <w:color w:val="auto"/>
        </w:rPr>
        <w:t xml:space="preserve">/ </w:t>
      </w:r>
      <w:r w:rsidR="002D4A2F" w:rsidRPr="00EA4EAD">
        <w:rPr>
          <w:color w:val="auto"/>
        </w:rPr>
        <w:t xml:space="preserve">Toronto / </w:t>
      </w:r>
      <w:r w:rsidRPr="00EA4EAD">
        <w:rPr>
          <w:color w:val="auto"/>
        </w:rPr>
        <w:t>January 2019 – April 2019</w:t>
      </w:r>
    </w:p>
    <w:p w14:paraId="706A6974" w14:textId="08E50780" w:rsidR="00E1444E" w:rsidRPr="00EA4EAD" w:rsidRDefault="00E1444E" w:rsidP="00EA4EAD">
      <w:pPr>
        <w:pStyle w:val="ListParagraph"/>
        <w:numPr>
          <w:ilvl w:val="0"/>
          <w:numId w:val="15"/>
        </w:numPr>
        <w:spacing w:after="0"/>
        <w:rPr>
          <w:color w:val="auto"/>
        </w:rPr>
      </w:pPr>
      <w:r w:rsidRPr="00EA4EAD">
        <w:rPr>
          <w:color w:val="auto"/>
        </w:rPr>
        <w:t>Created a design document</w:t>
      </w:r>
      <w:r w:rsidR="00DB713F" w:rsidRPr="00EA4EAD">
        <w:rPr>
          <w:color w:val="auto"/>
        </w:rPr>
        <w:t xml:space="preserve"> with a wireframe</w:t>
      </w:r>
      <w:r w:rsidRPr="00EA4EAD">
        <w:rPr>
          <w:color w:val="auto"/>
        </w:rPr>
        <w:t xml:space="preserve"> for a log too</w:t>
      </w:r>
      <w:r w:rsidR="001A1AC7" w:rsidRPr="00EA4EAD">
        <w:rPr>
          <w:color w:val="auto"/>
        </w:rPr>
        <w:t>l</w:t>
      </w:r>
      <w:r w:rsidRPr="00EA4EAD">
        <w:rPr>
          <w:color w:val="auto"/>
        </w:rPr>
        <w:t xml:space="preserve"> t</w:t>
      </w:r>
      <w:bookmarkStart w:id="0" w:name="_GoBack"/>
      <w:bookmarkEnd w:id="0"/>
      <w:r w:rsidRPr="00EA4EAD">
        <w:rPr>
          <w:color w:val="auto"/>
        </w:rPr>
        <w:t xml:space="preserve">o help developers analyze logs in a human readable format while </w:t>
      </w:r>
      <w:r w:rsidR="00FF0C33">
        <w:rPr>
          <w:color w:val="auto"/>
        </w:rPr>
        <w:t>exhibiting</w:t>
      </w:r>
      <w:r w:rsidR="00DA3057" w:rsidRPr="00EA4EAD">
        <w:rPr>
          <w:color w:val="auto"/>
        </w:rPr>
        <w:t xml:space="preserve"> </w:t>
      </w:r>
      <w:r w:rsidRPr="00EA4EAD">
        <w:rPr>
          <w:color w:val="auto"/>
        </w:rPr>
        <w:t xml:space="preserve">relevant statistics </w:t>
      </w:r>
    </w:p>
    <w:p w14:paraId="21EF0AA6" w14:textId="01A33C18" w:rsidR="00E6152F" w:rsidRPr="00EA4EAD" w:rsidRDefault="00E1444E" w:rsidP="00EA4EAD">
      <w:pPr>
        <w:pStyle w:val="ListParagraph"/>
        <w:numPr>
          <w:ilvl w:val="0"/>
          <w:numId w:val="15"/>
        </w:numPr>
        <w:spacing w:after="0"/>
        <w:rPr>
          <w:color w:val="auto"/>
        </w:rPr>
      </w:pPr>
      <w:r w:rsidRPr="00EA4EAD">
        <w:rPr>
          <w:color w:val="auto"/>
        </w:rPr>
        <w:t xml:space="preserve">Implemented </w:t>
      </w:r>
      <w:r w:rsidR="00DB713F" w:rsidRPr="00EA4EAD">
        <w:rPr>
          <w:color w:val="auto"/>
        </w:rPr>
        <w:t>the</w:t>
      </w:r>
      <w:r w:rsidRPr="00EA4EAD">
        <w:rPr>
          <w:color w:val="auto"/>
        </w:rPr>
        <w:t xml:space="preserve"> </w:t>
      </w:r>
      <w:r w:rsidR="00FF0C33">
        <w:rPr>
          <w:color w:val="auto"/>
        </w:rPr>
        <w:t xml:space="preserve">web tool </w:t>
      </w:r>
      <w:r w:rsidR="001A1AC7" w:rsidRPr="00EA4EAD">
        <w:rPr>
          <w:color w:val="auto"/>
        </w:rPr>
        <w:t xml:space="preserve">to parse log files into JSON objects and visually display analyzed information </w:t>
      </w:r>
      <w:r w:rsidR="00DB713F" w:rsidRPr="00EA4EAD">
        <w:rPr>
          <w:color w:val="auto"/>
        </w:rPr>
        <w:t>in a dashboard format</w:t>
      </w:r>
      <w:r w:rsidR="00064102" w:rsidRPr="00EA4EAD">
        <w:rPr>
          <w:color w:val="auto"/>
        </w:rPr>
        <w:t xml:space="preserve"> </w:t>
      </w:r>
      <w:r w:rsidRPr="00EA4EAD">
        <w:rPr>
          <w:color w:val="auto"/>
        </w:rPr>
        <w:t>[</w:t>
      </w:r>
      <w:r w:rsidR="00E077DE">
        <w:rPr>
          <w:color w:val="auto"/>
        </w:rPr>
        <w:t xml:space="preserve">Angular 7, </w:t>
      </w:r>
      <w:r w:rsidR="00565893">
        <w:rPr>
          <w:color w:val="auto"/>
        </w:rPr>
        <w:t>MongoDB,</w:t>
      </w:r>
      <w:r w:rsidRPr="00EA4EAD">
        <w:rPr>
          <w:color w:val="auto"/>
        </w:rPr>
        <w:t xml:space="preserve"> REGEX</w:t>
      </w:r>
      <w:r w:rsidR="00C527EF" w:rsidRPr="00EA4EAD">
        <w:rPr>
          <w:color w:val="auto"/>
        </w:rPr>
        <w:t xml:space="preserve">, </w:t>
      </w:r>
      <w:r w:rsidR="00E077DE">
        <w:rPr>
          <w:color w:val="auto"/>
        </w:rPr>
        <w:t>NodeJS</w:t>
      </w:r>
      <w:r w:rsidRPr="00EA4EAD">
        <w:rPr>
          <w:color w:val="auto"/>
        </w:rPr>
        <w:t>]</w:t>
      </w:r>
    </w:p>
    <w:p w14:paraId="234C0D75" w14:textId="77777777" w:rsidR="00C81817" w:rsidRPr="00EA4EAD" w:rsidRDefault="00C81817" w:rsidP="00A20D12">
      <w:pPr>
        <w:pStyle w:val="Heading2"/>
        <w:spacing w:before="120" w:after="60"/>
        <w:rPr>
          <w:color w:val="auto"/>
          <w:sz w:val="22"/>
        </w:rPr>
      </w:pPr>
      <w:r w:rsidRPr="00EA4EAD">
        <w:rPr>
          <w:color w:val="auto"/>
          <w:sz w:val="22"/>
        </w:rPr>
        <w:t>Morningstar, Inc</w:t>
      </w:r>
    </w:p>
    <w:p w14:paraId="37ACFBA6" w14:textId="7E64719C" w:rsidR="00C81817" w:rsidRPr="00EA4EAD" w:rsidRDefault="00C81817" w:rsidP="00EA4EAD">
      <w:pPr>
        <w:pStyle w:val="Heading3"/>
        <w:spacing w:after="0"/>
        <w:rPr>
          <w:color w:val="auto"/>
        </w:rPr>
      </w:pPr>
      <w:r w:rsidRPr="00EA4EAD">
        <w:rPr>
          <w:color w:val="auto"/>
        </w:rPr>
        <w:t>Software Engineer</w:t>
      </w:r>
      <w:r w:rsidR="00FF0C33">
        <w:rPr>
          <w:color w:val="auto"/>
        </w:rPr>
        <w:t xml:space="preserve"> </w:t>
      </w:r>
      <w:r w:rsidRPr="00EA4EAD">
        <w:rPr>
          <w:color w:val="auto"/>
        </w:rPr>
        <w:t xml:space="preserve">/ </w:t>
      </w:r>
      <w:r w:rsidR="002D4A2F" w:rsidRPr="00EA4EAD">
        <w:rPr>
          <w:color w:val="auto"/>
        </w:rPr>
        <w:t>Toronto /</w:t>
      </w:r>
      <w:r w:rsidR="00EF536C" w:rsidRPr="00EA4EAD">
        <w:rPr>
          <w:color w:val="auto"/>
        </w:rPr>
        <w:t xml:space="preserve"> </w:t>
      </w:r>
      <w:r w:rsidRPr="00EA4EAD">
        <w:rPr>
          <w:color w:val="auto"/>
        </w:rPr>
        <w:t>May 2018 – August 2018</w:t>
      </w:r>
    </w:p>
    <w:p w14:paraId="423E0538" w14:textId="0B7F3272" w:rsidR="00EC7103" w:rsidRPr="00EA4EAD" w:rsidRDefault="00873B84" w:rsidP="00EA4EAD">
      <w:pPr>
        <w:pStyle w:val="ListParagraph"/>
        <w:numPr>
          <w:ilvl w:val="0"/>
          <w:numId w:val="15"/>
        </w:numPr>
        <w:spacing w:after="0"/>
        <w:rPr>
          <w:color w:val="auto"/>
        </w:rPr>
      </w:pPr>
      <w:r w:rsidRPr="00EA4EAD">
        <w:rPr>
          <w:color w:val="auto"/>
        </w:rPr>
        <w:t>Crafted</w:t>
      </w:r>
      <w:r w:rsidR="00EC7103" w:rsidRPr="00EA4EAD">
        <w:rPr>
          <w:color w:val="auto"/>
        </w:rPr>
        <w:t xml:space="preserve"> a desktop tool for rendering API requests in a DataTable [Electron, NodeJS] </w:t>
      </w:r>
    </w:p>
    <w:p w14:paraId="1DE44376" w14:textId="0A095C2A" w:rsidR="00CD7829" w:rsidRDefault="00FF0C33" w:rsidP="00EA4EAD">
      <w:pPr>
        <w:pStyle w:val="ListParagraph"/>
        <w:numPr>
          <w:ilvl w:val="0"/>
          <w:numId w:val="15"/>
        </w:numPr>
        <w:spacing w:after="0"/>
        <w:rPr>
          <w:color w:val="auto"/>
        </w:rPr>
      </w:pPr>
      <w:r>
        <w:rPr>
          <w:color w:val="auto"/>
        </w:rPr>
        <w:t>Built</w:t>
      </w:r>
      <w:r w:rsidR="00CD7829" w:rsidRPr="00EA4EAD">
        <w:rPr>
          <w:color w:val="auto"/>
        </w:rPr>
        <w:t xml:space="preserve"> queries </w:t>
      </w:r>
      <w:r w:rsidR="00064102" w:rsidRPr="00EA4EAD">
        <w:rPr>
          <w:color w:val="auto"/>
        </w:rPr>
        <w:t>with Splunk’s SPL</w:t>
      </w:r>
      <w:r w:rsidR="00CD7829" w:rsidRPr="00EA4EAD">
        <w:rPr>
          <w:color w:val="auto"/>
        </w:rPr>
        <w:t xml:space="preserve"> </w:t>
      </w:r>
      <w:r w:rsidR="00064102" w:rsidRPr="00EA4EAD">
        <w:rPr>
          <w:color w:val="auto"/>
        </w:rPr>
        <w:t xml:space="preserve">to visually display </w:t>
      </w:r>
      <w:r>
        <w:rPr>
          <w:color w:val="auto"/>
        </w:rPr>
        <w:t>insightful</w:t>
      </w:r>
      <w:r w:rsidR="00064102" w:rsidRPr="00EA4EAD">
        <w:rPr>
          <w:color w:val="auto"/>
        </w:rPr>
        <w:t xml:space="preserve"> </w:t>
      </w:r>
      <w:r>
        <w:rPr>
          <w:color w:val="auto"/>
        </w:rPr>
        <w:t>metrics</w:t>
      </w:r>
      <w:r w:rsidR="00064102" w:rsidRPr="00EA4EAD">
        <w:rPr>
          <w:color w:val="auto"/>
        </w:rPr>
        <w:t xml:space="preserve"> for client success </w:t>
      </w:r>
    </w:p>
    <w:p w14:paraId="113EE68D" w14:textId="50EF092C" w:rsidR="00EA4EAD" w:rsidRPr="00EA4EAD" w:rsidRDefault="00EA4EAD" w:rsidP="00EA4EAD">
      <w:pPr>
        <w:pStyle w:val="ListParagraph"/>
        <w:numPr>
          <w:ilvl w:val="0"/>
          <w:numId w:val="15"/>
        </w:numPr>
        <w:rPr>
          <w:color w:val="auto"/>
        </w:rPr>
      </w:pPr>
      <w:r w:rsidRPr="00EA4EAD">
        <w:rPr>
          <w:color w:val="auto"/>
        </w:rPr>
        <w:t>Implemented proof of concept to showcase newer available technologies [Electron]</w:t>
      </w:r>
    </w:p>
    <w:p w14:paraId="70BE3A10" w14:textId="77777777" w:rsidR="008F2828" w:rsidRPr="00EA4EAD" w:rsidRDefault="000902D0" w:rsidP="008F2828">
      <w:pPr>
        <w:pStyle w:val="Heading4"/>
        <w:spacing w:after="0"/>
        <w:rPr>
          <w:color w:val="auto"/>
          <w:sz w:val="24"/>
          <w:szCs w:val="24"/>
        </w:rPr>
      </w:pPr>
      <w:r w:rsidRPr="00EA4EAD">
        <w:rPr>
          <w:color w:val="auto"/>
          <w:sz w:val="24"/>
          <w:szCs w:val="24"/>
        </w:rPr>
        <w:t>Projects</w:t>
      </w:r>
    </w:p>
    <w:p w14:paraId="5BF5C891" w14:textId="5F98CCA5" w:rsidR="00DA3057" w:rsidRPr="00EA4EAD" w:rsidRDefault="00A37C87" w:rsidP="00EA4EAD">
      <w:pPr>
        <w:spacing w:before="120"/>
      </w:pPr>
      <w:r>
        <w:rPr>
          <w:noProof/>
        </w:rPr>
        <w:pict w14:anchorId="721FC3FE">
          <v:rect id="_x0000_s1026" alt="" style="position:absolute;margin-left:0;margin-top:2.4pt;width:499.7pt;height:.1pt;z-index:251658240;mso-wrap-edited:f;mso-width-percent:0;mso-height-percent:0;mso-width-percent:0;mso-height-percent:0" o:hralign="center" o:hrstd="t" o:hr="t" fillcolor="#a0a0a0" stroked="f"/>
        </w:pict>
      </w:r>
      <w:r w:rsidR="00853B64">
        <w:rPr>
          <w:color w:val="auto"/>
        </w:rPr>
        <w:t>Resume Parser</w:t>
      </w:r>
      <w:r w:rsidR="00F04E39" w:rsidRPr="00EA4EAD">
        <w:rPr>
          <w:color w:val="auto"/>
        </w:rPr>
        <w:t xml:space="preserve"> </w:t>
      </w:r>
      <w:r w:rsidR="00DA3057" w:rsidRPr="00EA4EAD">
        <w:rPr>
          <w:color w:val="auto"/>
        </w:rPr>
        <w:t xml:space="preserve">/ </w:t>
      </w:r>
      <w:r w:rsidR="00853B64">
        <w:rPr>
          <w:color w:val="auto"/>
        </w:rPr>
        <w:t>January</w:t>
      </w:r>
      <w:r w:rsidR="00DA3057" w:rsidRPr="00EA4EAD">
        <w:rPr>
          <w:color w:val="auto"/>
        </w:rPr>
        <w:t xml:space="preserve"> </w:t>
      </w:r>
      <w:r w:rsidR="00853B64">
        <w:rPr>
          <w:color w:val="auto"/>
        </w:rPr>
        <w:t>2020</w:t>
      </w:r>
      <w:r w:rsidR="00DA3057" w:rsidRPr="00EA4EAD">
        <w:rPr>
          <w:color w:val="auto"/>
        </w:rPr>
        <w:t xml:space="preserve"> – </w:t>
      </w:r>
      <w:r w:rsidR="00853B64">
        <w:rPr>
          <w:color w:val="auto"/>
        </w:rPr>
        <w:t>Currently</w:t>
      </w:r>
    </w:p>
    <w:p w14:paraId="07A62AFB" w14:textId="58C96884" w:rsidR="00853B64" w:rsidRDefault="00853B64" w:rsidP="00EA4EAD">
      <w:pPr>
        <w:pStyle w:val="ListParagraph"/>
        <w:numPr>
          <w:ilvl w:val="0"/>
          <w:numId w:val="15"/>
        </w:numPr>
        <w:spacing w:after="0"/>
        <w:ind w:left="714" w:hanging="357"/>
        <w:rPr>
          <w:color w:val="auto"/>
        </w:rPr>
      </w:pPr>
      <w:r>
        <w:rPr>
          <w:color w:val="auto"/>
        </w:rPr>
        <w:t>Planned and coded backend for resume parsing dashboard application for hiring staff</w:t>
      </w:r>
    </w:p>
    <w:p w14:paraId="6819DD92" w14:textId="22131994" w:rsidR="008F2828" w:rsidRPr="00EA4EAD" w:rsidRDefault="00853B64" w:rsidP="00EA4EAD">
      <w:pPr>
        <w:pStyle w:val="ListParagraph"/>
        <w:numPr>
          <w:ilvl w:val="0"/>
          <w:numId w:val="15"/>
        </w:numPr>
        <w:spacing w:after="0"/>
        <w:ind w:left="714" w:hanging="357"/>
        <w:rPr>
          <w:color w:val="auto"/>
        </w:rPr>
      </w:pPr>
      <w:r>
        <w:rPr>
          <w:color w:val="auto"/>
        </w:rPr>
        <w:t xml:space="preserve">Created requirements, context diagrams, and wireframed frontend </w:t>
      </w:r>
      <w:r w:rsidRPr="00EA4EAD">
        <w:rPr>
          <w:color w:val="auto"/>
        </w:rPr>
        <w:t>[</w:t>
      </w:r>
      <w:r>
        <w:rPr>
          <w:color w:val="auto"/>
        </w:rPr>
        <w:t>Python, Flask, SQL</w:t>
      </w:r>
      <w:r w:rsidR="00B74386" w:rsidRPr="00EA4EAD">
        <w:rPr>
          <w:color w:val="auto"/>
        </w:rPr>
        <w:t>]</w:t>
      </w:r>
    </w:p>
    <w:p w14:paraId="0476208C" w14:textId="2CD5D6EB" w:rsidR="001869B9" w:rsidRPr="00EA4EAD" w:rsidRDefault="00853B64" w:rsidP="00EA4EAD">
      <w:pPr>
        <w:pStyle w:val="Heading3"/>
        <w:spacing w:before="120" w:after="0"/>
        <w:rPr>
          <w:color w:val="auto"/>
        </w:rPr>
      </w:pPr>
      <w:r>
        <w:rPr>
          <w:color w:val="auto"/>
        </w:rPr>
        <w:t>Game of Thrones Website / June 2019 – August 2019</w:t>
      </w:r>
    </w:p>
    <w:p w14:paraId="6D5A00A5" w14:textId="38CDABF3" w:rsidR="00893CEA" w:rsidRPr="00853B64" w:rsidRDefault="00853B64" w:rsidP="00853B64">
      <w:pPr>
        <w:pStyle w:val="ListParagraph"/>
        <w:numPr>
          <w:ilvl w:val="0"/>
          <w:numId w:val="15"/>
        </w:numPr>
        <w:spacing w:after="0"/>
        <w:ind w:left="714" w:hanging="357"/>
        <w:rPr>
          <w:color w:val="auto"/>
        </w:rPr>
      </w:pPr>
      <w:r>
        <w:rPr>
          <w:color w:val="auto"/>
        </w:rPr>
        <w:t>D</w:t>
      </w:r>
      <w:r w:rsidRPr="00EA4EAD">
        <w:rPr>
          <w:color w:val="auto"/>
        </w:rPr>
        <w:t>esigned and implemented a database system</w:t>
      </w:r>
      <w:r>
        <w:rPr>
          <w:color w:val="auto"/>
        </w:rPr>
        <w:t xml:space="preserve"> which </w:t>
      </w:r>
      <w:r w:rsidRPr="00EA4EAD">
        <w:rPr>
          <w:color w:val="auto"/>
        </w:rPr>
        <w:t xml:space="preserve">outlined connections </w:t>
      </w:r>
      <w:r>
        <w:rPr>
          <w:color w:val="auto"/>
        </w:rPr>
        <w:t>from</w:t>
      </w:r>
      <w:r w:rsidRPr="00EA4EAD">
        <w:rPr>
          <w:color w:val="auto"/>
        </w:rPr>
        <w:t xml:space="preserve"> Game of Thrones with queries </w:t>
      </w:r>
      <w:r>
        <w:rPr>
          <w:color w:val="auto"/>
        </w:rPr>
        <w:t xml:space="preserve">and a UI </w:t>
      </w:r>
      <w:r w:rsidRPr="00EA4EAD">
        <w:rPr>
          <w:color w:val="auto"/>
        </w:rPr>
        <w:t>to display data.  [SQL, HTML, JS, CSS]</w:t>
      </w:r>
    </w:p>
    <w:p w14:paraId="304CCA52" w14:textId="56E67E68" w:rsidR="00537A78" w:rsidRPr="00EA4EAD" w:rsidRDefault="00853B64" w:rsidP="00537A78">
      <w:pPr>
        <w:pStyle w:val="Heading3"/>
        <w:spacing w:before="120" w:after="0"/>
        <w:rPr>
          <w:color w:val="auto"/>
        </w:rPr>
      </w:pPr>
      <w:r w:rsidRPr="00EA4EAD">
        <w:rPr>
          <w:color w:val="auto"/>
        </w:rPr>
        <w:t xml:space="preserve">Alto for Elevate Hackathon / September 2018 </w:t>
      </w:r>
    </w:p>
    <w:p w14:paraId="22CD9ACD" w14:textId="0EFD8634" w:rsidR="00537A78" w:rsidRPr="00853B64" w:rsidRDefault="00853B64" w:rsidP="00853B64">
      <w:pPr>
        <w:pStyle w:val="ListParagraph"/>
        <w:numPr>
          <w:ilvl w:val="0"/>
          <w:numId w:val="15"/>
        </w:numPr>
        <w:spacing w:after="0"/>
        <w:rPr>
          <w:color w:val="auto"/>
        </w:rPr>
      </w:pPr>
      <w:r>
        <w:rPr>
          <w:color w:val="auto"/>
        </w:rPr>
        <w:t>H</w:t>
      </w:r>
      <w:r w:rsidRPr="00EA4EAD">
        <w:rPr>
          <w:color w:val="auto"/>
        </w:rPr>
        <w:t xml:space="preserve">ustled to </w:t>
      </w:r>
      <w:r>
        <w:rPr>
          <w:color w:val="auto"/>
        </w:rPr>
        <w:t xml:space="preserve">design, </w:t>
      </w:r>
      <w:r w:rsidRPr="00EA4EAD">
        <w:rPr>
          <w:color w:val="auto"/>
        </w:rPr>
        <w:t>c</w:t>
      </w:r>
      <w:r>
        <w:rPr>
          <w:color w:val="auto"/>
        </w:rPr>
        <w:t>ode,</w:t>
      </w:r>
      <w:r w:rsidRPr="00EA4EAD">
        <w:rPr>
          <w:color w:val="auto"/>
        </w:rPr>
        <w:t xml:space="preserve"> and present a music app </w:t>
      </w:r>
      <w:r>
        <w:rPr>
          <w:color w:val="auto"/>
        </w:rPr>
        <w:t xml:space="preserve">POC </w:t>
      </w:r>
      <w:r w:rsidRPr="00EA4EAD">
        <w:rPr>
          <w:color w:val="auto"/>
        </w:rPr>
        <w:t>[Electron, HTML, JS, CSS]</w:t>
      </w:r>
    </w:p>
    <w:sectPr w:rsidR="00537A78" w:rsidRPr="00853B64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FC29D" w14:textId="77777777" w:rsidR="00A37C87" w:rsidRDefault="00A37C87">
      <w:pPr>
        <w:spacing w:after="0" w:line="240" w:lineRule="auto"/>
      </w:pPr>
      <w:r>
        <w:separator/>
      </w:r>
    </w:p>
  </w:endnote>
  <w:endnote w:type="continuationSeparator" w:id="0">
    <w:p w14:paraId="5C069D53" w14:textId="77777777" w:rsidR="00A37C87" w:rsidRDefault="00A37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535A87" w14:textId="77777777" w:rsidR="00E6152F" w:rsidRDefault="009F48A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9827A" w14:textId="77777777" w:rsidR="00A37C87" w:rsidRDefault="00A37C87">
      <w:pPr>
        <w:spacing w:after="0" w:line="240" w:lineRule="auto"/>
      </w:pPr>
      <w:r>
        <w:separator/>
      </w:r>
    </w:p>
  </w:footnote>
  <w:footnote w:type="continuationSeparator" w:id="0">
    <w:p w14:paraId="219BEB5D" w14:textId="77777777" w:rsidR="00A37C87" w:rsidRDefault="00A37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DDFEF" w14:textId="77777777" w:rsidR="00E6152F" w:rsidRDefault="009F48A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F05996" wp14:editId="2AA9912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B5D57DE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90DF1" w14:textId="77777777" w:rsidR="00E6152F" w:rsidRDefault="009F48A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6317D53" wp14:editId="7DA377E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  <a:solidFill>
                        <a:schemeClr val="accent6">
                          <a:lumMod val="75000"/>
                        </a:schemeClr>
                      </a:solidFill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0255B2C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" filled="f" stroked="f" strokeweight="1pt">
                <v:textbox inset="2.5mm"/>
              </v:rect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UV7xgAAAN8AAAAPAAAAZHJzL2Rvd25yZXYueG1sRI9BawIx&#13;&#10;FITvgv8hPMGbZvXQym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GtVFe8YAAADfAAAA&#13;&#10;DwAAAAAAAAAAAAAAAAAHAgAAZHJzL2Rvd25yZXYueG1sUEsFBgAAAAADAAMAtwAAAPoCAAAAAA==&#13;&#10;" filled="f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22C"/>
    <w:multiLevelType w:val="hybridMultilevel"/>
    <w:tmpl w:val="86C0D6A0"/>
    <w:lvl w:ilvl="0" w:tplc="035059A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AA6"/>
    <w:multiLevelType w:val="hybridMultilevel"/>
    <w:tmpl w:val="1DDC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1406F"/>
    <w:multiLevelType w:val="hybridMultilevel"/>
    <w:tmpl w:val="CD4086D6"/>
    <w:lvl w:ilvl="0" w:tplc="035059A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F2F00"/>
    <w:multiLevelType w:val="hybridMultilevel"/>
    <w:tmpl w:val="F0300656"/>
    <w:lvl w:ilvl="0" w:tplc="035059A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43208"/>
    <w:multiLevelType w:val="hybridMultilevel"/>
    <w:tmpl w:val="1D1AF022"/>
    <w:lvl w:ilvl="0" w:tplc="035059A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E680C"/>
    <w:multiLevelType w:val="hybridMultilevel"/>
    <w:tmpl w:val="EBD26274"/>
    <w:lvl w:ilvl="0" w:tplc="AEF09E5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3E"/>
    <w:rsid w:val="00064102"/>
    <w:rsid w:val="000902D0"/>
    <w:rsid w:val="000E67FF"/>
    <w:rsid w:val="00155A19"/>
    <w:rsid w:val="001640CF"/>
    <w:rsid w:val="001869B9"/>
    <w:rsid w:val="001958F9"/>
    <w:rsid w:val="001A1AC7"/>
    <w:rsid w:val="0025166C"/>
    <w:rsid w:val="002A0EB2"/>
    <w:rsid w:val="002D4A2F"/>
    <w:rsid w:val="002E5F04"/>
    <w:rsid w:val="003457F5"/>
    <w:rsid w:val="00474E0D"/>
    <w:rsid w:val="00537A78"/>
    <w:rsid w:val="00565893"/>
    <w:rsid w:val="006C1E73"/>
    <w:rsid w:val="00720C5C"/>
    <w:rsid w:val="00853B64"/>
    <w:rsid w:val="00873B84"/>
    <w:rsid w:val="0087453E"/>
    <w:rsid w:val="00893CEA"/>
    <w:rsid w:val="008F2828"/>
    <w:rsid w:val="008F561A"/>
    <w:rsid w:val="009C138A"/>
    <w:rsid w:val="009F48A2"/>
    <w:rsid w:val="00A20D12"/>
    <w:rsid w:val="00A37C87"/>
    <w:rsid w:val="00AB54CC"/>
    <w:rsid w:val="00AC15E9"/>
    <w:rsid w:val="00AD21BE"/>
    <w:rsid w:val="00B0086E"/>
    <w:rsid w:val="00B416AA"/>
    <w:rsid w:val="00B74386"/>
    <w:rsid w:val="00BB065B"/>
    <w:rsid w:val="00BF7939"/>
    <w:rsid w:val="00C51B74"/>
    <w:rsid w:val="00C527EF"/>
    <w:rsid w:val="00C63F55"/>
    <w:rsid w:val="00C81817"/>
    <w:rsid w:val="00CC72A7"/>
    <w:rsid w:val="00CD7829"/>
    <w:rsid w:val="00CE68A9"/>
    <w:rsid w:val="00DA3057"/>
    <w:rsid w:val="00DB1116"/>
    <w:rsid w:val="00DB713F"/>
    <w:rsid w:val="00E077DE"/>
    <w:rsid w:val="00E1444E"/>
    <w:rsid w:val="00E6152F"/>
    <w:rsid w:val="00EA4EAD"/>
    <w:rsid w:val="00EC7103"/>
    <w:rsid w:val="00EF536C"/>
    <w:rsid w:val="00F03654"/>
    <w:rsid w:val="00F04E39"/>
    <w:rsid w:val="00F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903FC"/>
  <w15:chartTrackingRefBased/>
  <w15:docId w15:val="{D31CEDC2-72E0-9840-AB10-F24CCDE0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y/Library/Containers/com.microsoft.Word/Data/Library/Application%20Support/Microsoft/Office/16.0/DTS/Search/%7bB2E88A77-47EC-4348-B826-A91D50BE143D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E05D07E881C9409D708CAB25AA5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89065-69A6-4840-9D1D-F95986B21BBE}"/>
      </w:docPartPr>
      <w:docPartBody>
        <w:p w:rsidR="00A42EFA" w:rsidRDefault="00CC0F2A">
          <w:pPr>
            <w:pStyle w:val="E2E05D07E881C9409D708CAB25AA55D2"/>
          </w:pPr>
          <w:r>
            <w:t>Skills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9E"/>
    <w:rsid w:val="000D7A9E"/>
    <w:rsid w:val="00205349"/>
    <w:rsid w:val="0033035A"/>
    <w:rsid w:val="00590787"/>
    <w:rsid w:val="005E2779"/>
    <w:rsid w:val="00797E6D"/>
    <w:rsid w:val="009E0796"/>
    <w:rsid w:val="00A42EFA"/>
    <w:rsid w:val="00BD5E8C"/>
    <w:rsid w:val="00CC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20080DAA77CB4AA1A98D3371C09411">
    <w:name w:val="8120080DAA77CB4AA1A98D3371C09411"/>
  </w:style>
  <w:style w:type="paragraph" w:customStyle="1" w:styleId="50CC01DD5DF84A4989BC7C079DA9B987">
    <w:name w:val="50CC01DD5DF84A4989BC7C079DA9B987"/>
  </w:style>
  <w:style w:type="paragraph" w:customStyle="1" w:styleId="E2E05D07E881C9409D708CAB25AA55D2">
    <w:name w:val="E2E05D07E881C9409D708CAB25AA55D2"/>
  </w:style>
  <w:style w:type="paragraph" w:customStyle="1" w:styleId="9CD8FF8EF831654FBCB7861F379E02AD">
    <w:name w:val="9CD8FF8EF831654FBCB7861F379E02AD"/>
  </w:style>
  <w:style w:type="paragraph" w:customStyle="1" w:styleId="8CEF8D64435D9D4EB49969FC59775AA7">
    <w:name w:val="8CEF8D64435D9D4EB49969FC59775AA7"/>
  </w:style>
  <w:style w:type="paragraph" w:customStyle="1" w:styleId="013038DDD22B4B46A1F73474AF724DCE">
    <w:name w:val="013038DDD22B4B46A1F73474AF724DCE"/>
  </w:style>
  <w:style w:type="paragraph" w:customStyle="1" w:styleId="B3A17EE98BCEFB4981561BF80414BD71">
    <w:name w:val="B3A17EE98BCEFB4981561BF80414BD71"/>
  </w:style>
  <w:style w:type="paragraph" w:customStyle="1" w:styleId="E38AFD2603D1C046A0C5E33C0891737B">
    <w:name w:val="E38AFD2603D1C046A0C5E33C0891737B"/>
  </w:style>
  <w:style w:type="paragraph" w:customStyle="1" w:styleId="DB8511011CD1614388391F981DDC1490">
    <w:name w:val="DB8511011CD1614388391F981DDC1490"/>
  </w:style>
  <w:style w:type="paragraph" w:customStyle="1" w:styleId="EEE5702BF5ABF54CA3F024C06C34A663">
    <w:name w:val="EEE5702BF5ABF54CA3F024C06C34A663"/>
  </w:style>
  <w:style w:type="paragraph" w:customStyle="1" w:styleId="4D27776BB1F16D41AAD2113D6346E3EA">
    <w:name w:val="4D27776BB1F16D41AAD2113D6346E3EA"/>
  </w:style>
  <w:style w:type="paragraph" w:customStyle="1" w:styleId="830AC80CDE38634A88D2A0DD14D66CED">
    <w:name w:val="830AC80CDE38634A88D2A0DD14D66CED"/>
  </w:style>
  <w:style w:type="paragraph" w:customStyle="1" w:styleId="3258C571786E2A408F7D0656EFE64D65">
    <w:name w:val="3258C571786E2A408F7D0656EFE64D65"/>
  </w:style>
  <w:style w:type="paragraph" w:customStyle="1" w:styleId="761D2677497F5244BDD5915DCAFFD548">
    <w:name w:val="761D2677497F5244BDD5915DCAFFD548"/>
  </w:style>
  <w:style w:type="paragraph" w:customStyle="1" w:styleId="4A279FB90B68CE43B2BB5612BABE7386">
    <w:name w:val="4A279FB90B68CE43B2BB5612BABE7386"/>
    <w:rsid w:val="000D7A9E"/>
  </w:style>
  <w:style w:type="paragraph" w:customStyle="1" w:styleId="50FC8245FA85744897E6E0599097C34A">
    <w:name w:val="50FC8245FA85744897E6E0599097C34A"/>
    <w:rsid w:val="000D7A9E"/>
  </w:style>
  <w:style w:type="paragraph" w:customStyle="1" w:styleId="FA2C553A087B45408A644D11FB059319">
    <w:name w:val="FA2C553A087B45408A644D11FB059319"/>
    <w:rsid w:val="0033035A"/>
  </w:style>
  <w:style w:type="paragraph" w:customStyle="1" w:styleId="E52640A7C8BA4849A406F1E410575D26">
    <w:name w:val="E52640A7C8BA4849A406F1E410575D26"/>
    <w:rsid w:val="003303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{B2E88A77-47EC-4348-B826-A91D50BE143D}tf10002079.dotx</Template>
  <TotalTime>105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Wang</dc:creator>
  <cp:keywords/>
  <dc:description/>
  <cp:lastModifiedBy>Amy Wang</cp:lastModifiedBy>
  <cp:revision>19</cp:revision>
  <cp:lastPrinted>2019-05-19T21:34:00Z</cp:lastPrinted>
  <dcterms:created xsi:type="dcterms:W3CDTF">2020-01-10T21:45:00Z</dcterms:created>
  <dcterms:modified xsi:type="dcterms:W3CDTF">2020-03-07T16:15:00Z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
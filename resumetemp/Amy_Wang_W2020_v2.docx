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C707" w14:textId="77777777" w:rsidR="00E6152F" w:rsidRDefault="0087453E">
      <w:pPr>
        <w:pStyle w:val="Name"/>
      </w:pPr>
      <w:r>
        <w:t>Amy Wang</w:t>
      </w:r>
    </w:p>
    <w:p w14:paraId="734E2FCE" w14:textId="2A8E54CA" w:rsidR="0087453E" w:rsidRDefault="00DB713F" w:rsidP="00C81817">
      <w:pPr>
        <w:spacing w:line="240" w:lineRule="auto"/>
      </w:pPr>
      <w:r>
        <w:t>3A</w:t>
      </w:r>
      <w:r w:rsidR="0087453E">
        <w:t xml:space="preserve"> Management Engineering Student | ID: 20710348</w:t>
      </w:r>
      <w:r w:rsidR="007437EB">
        <w:t xml:space="preserve"> | Expected Graduation: April 2022</w:t>
      </w:r>
      <w:bookmarkStart w:id="0" w:name="_GoBack"/>
      <w:bookmarkEnd w:id="0"/>
    </w:p>
    <w:p w14:paraId="1D14EE3B" w14:textId="66C45595" w:rsidR="004E6774" w:rsidRPr="004E6774" w:rsidRDefault="00D8269D" w:rsidP="004E6774">
      <w:pPr>
        <w:pStyle w:val="Heading1"/>
        <w:rPr>
          <w:b/>
          <w:bCs w:val="0"/>
          <w:i/>
          <w:iCs/>
          <w:color w:val="000000"/>
          <w:sz w:val="24"/>
          <w:szCs w:val="21"/>
        </w:rPr>
      </w:pPr>
      <w:sdt>
        <w:sdtPr>
          <w:rPr>
            <w:rStyle w:val="Heading4Char"/>
            <w:szCs w:val="21"/>
          </w:rPr>
          <w:id w:val="-819804518"/>
          <w:placeholder>
            <w:docPart w:val="E2E05D07E881C9409D708CAB25AA55D2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/>
            <w:i w:val="0"/>
            <w:iCs w:val="0"/>
            <w:color w:val="9E4733" w:themeColor="accent1"/>
            <w:sz w:val="32"/>
            <w:szCs w:val="28"/>
          </w:rPr>
        </w:sdtEndPr>
        <w:sdtContent>
          <w:r w:rsidR="009F48A2" w:rsidRPr="004E6774">
            <w:rPr>
              <w:rStyle w:val="Heading4Char"/>
              <w:szCs w:val="21"/>
            </w:rPr>
            <w:t>Skills Summary</w:t>
          </w:r>
        </w:sdtContent>
      </w:sdt>
    </w:p>
    <w:p w14:paraId="577C8ED7" w14:textId="09BB49C4" w:rsidR="00303FAC" w:rsidRPr="00303FAC" w:rsidRDefault="00D8269D" w:rsidP="00303FAC">
      <w:pPr>
        <w:pStyle w:val="ListParagraph"/>
        <w:numPr>
          <w:ilvl w:val="0"/>
          <w:numId w:val="17"/>
        </w:numPr>
        <w:spacing w:before="120"/>
        <w:rPr>
          <w:sz w:val="22"/>
          <w:szCs w:val="24"/>
        </w:rPr>
      </w:pPr>
      <w:r>
        <w:rPr>
          <w:noProof/>
        </w:rPr>
        <w:pict w14:anchorId="32B95746">
          <v:rect id="_x0000_s1028" alt="" style="position:absolute;left:0;text-align:left;margin-left:0;margin-top:.7pt;width:499.7pt;height:.1pt;z-index:251660288;mso-wrap-edited:f;mso-width-percent:0;mso-height-percent:0;mso-width-percent:0;mso-height-percent:0" o:hralign="center" o:hrstd="t" o:hr="t" fillcolor="#a0a0a0" stroked="f"/>
        </w:pict>
      </w:r>
      <w:r w:rsidR="001869B9" w:rsidRPr="00303FAC">
        <w:rPr>
          <w:sz w:val="22"/>
          <w:szCs w:val="24"/>
        </w:rPr>
        <w:t>Curious</w:t>
      </w:r>
      <w:r w:rsidR="00EC7103" w:rsidRPr="00303FAC">
        <w:rPr>
          <w:sz w:val="22"/>
          <w:szCs w:val="24"/>
        </w:rPr>
        <w:t xml:space="preserve"> developer with experience in implementing software solutions</w:t>
      </w:r>
      <w:r w:rsidR="00F04E39" w:rsidRPr="00303FAC">
        <w:rPr>
          <w:sz w:val="22"/>
          <w:szCs w:val="24"/>
        </w:rPr>
        <w:t xml:space="preserve"> in an Agile</w:t>
      </w:r>
      <w:r w:rsidR="008F2828" w:rsidRPr="00303FAC">
        <w:rPr>
          <w:sz w:val="22"/>
          <w:szCs w:val="24"/>
        </w:rPr>
        <w:t xml:space="preserve"> </w:t>
      </w:r>
      <w:r w:rsidR="00F04E39" w:rsidRPr="00303FAC">
        <w:rPr>
          <w:sz w:val="22"/>
          <w:szCs w:val="24"/>
        </w:rPr>
        <w:t>environment</w:t>
      </w:r>
      <w:r w:rsidR="00EC7103" w:rsidRPr="00303FAC">
        <w:rPr>
          <w:sz w:val="22"/>
          <w:szCs w:val="24"/>
        </w:rPr>
        <w:t xml:space="preserve"> </w:t>
      </w:r>
      <w:r w:rsidR="00DB713F" w:rsidRPr="00303FAC">
        <w:rPr>
          <w:sz w:val="22"/>
          <w:szCs w:val="24"/>
        </w:rPr>
        <w:t>and</w:t>
      </w:r>
      <w:r w:rsidR="00EC7103" w:rsidRPr="00303FAC">
        <w:rPr>
          <w:sz w:val="22"/>
          <w:szCs w:val="24"/>
        </w:rPr>
        <w:t xml:space="preserve"> an eagerness to expand knowledge in the technological field</w:t>
      </w:r>
      <w:r w:rsidR="008F2828" w:rsidRPr="00303FAC">
        <w:rPr>
          <w:sz w:val="22"/>
          <w:szCs w:val="24"/>
        </w:rPr>
        <w:t xml:space="preserve"> </w:t>
      </w:r>
    </w:p>
    <w:p w14:paraId="78526C36" w14:textId="4862A6EC" w:rsidR="00303FAC" w:rsidRPr="00303FAC" w:rsidRDefault="008F2828" w:rsidP="00303FAC">
      <w:pPr>
        <w:pStyle w:val="ListParagraph"/>
        <w:numPr>
          <w:ilvl w:val="0"/>
          <w:numId w:val="17"/>
        </w:numPr>
        <w:spacing w:before="120"/>
        <w:rPr>
          <w:sz w:val="22"/>
          <w:szCs w:val="24"/>
        </w:rPr>
      </w:pPr>
      <w:r w:rsidRPr="00303FAC">
        <w:rPr>
          <w:sz w:val="22"/>
          <w:szCs w:val="24"/>
        </w:rPr>
        <w:t xml:space="preserve">A </w:t>
      </w:r>
      <w:r w:rsidR="000C5040" w:rsidRPr="00303FAC">
        <w:rPr>
          <w:sz w:val="22"/>
          <w:szCs w:val="24"/>
        </w:rPr>
        <w:t>s</w:t>
      </w:r>
      <w:r w:rsidR="001869B9" w:rsidRPr="00303FAC">
        <w:rPr>
          <w:sz w:val="22"/>
          <w:szCs w:val="24"/>
        </w:rPr>
        <w:t xml:space="preserve">elf-starter and quick learner </w:t>
      </w:r>
      <w:r w:rsidR="000902D0" w:rsidRPr="00303FAC">
        <w:rPr>
          <w:sz w:val="22"/>
          <w:szCs w:val="24"/>
        </w:rPr>
        <w:t xml:space="preserve">demonstrated by </w:t>
      </w:r>
      <w:r w:rsidR="00CD7829" w:rsidRPr="00303FAC">
        <w:rPr>
          <w:sz w:val="22"/>
          <w:szCs w:val="24"/>
        </w:rPr>
        <w:t>the incorporation</w:t>
      </w:r>
      <w:r w:rsidR="000902D0" w:rsidRPr="00303FAC">
        <w:rPr>
          <w:sz w:val="22"/>
          <w:szCs w:val="24"/>
        </w:rPr>
        <w:t xml:space="preserve"> of </w:t>
      </w:r>
      <w:r w:rsidR="00CE68A9" w:rsidRPr="00303FAC">
        <w:rPr>
          <w:sz w:val="22"/>
          <w:szCs w:val="24"/>
        </w:rPr>
        <w:t>frameworks</w:t>
      </w:r>
      <w:r w:rsidR="000902D0" w:rsidRPr="00303FAC">
        <w:rPr>
          <w:sz w:val="22"/>
          <w:szCs w:val="24"/>
        </w:rPr>
        <w:t xml:space="preserve"> </w:t>
      </w:r>
      <w:r w:rsidR="00CD7829" w:rsidRPr="00303FAC">
        <w:rPr>
          <w:sz w:val="22"/>
          <w:szCs w:val="24"/>
        </w:rPr>
        <w:t xml:space="preserve">and libraries </w:t>
      </w:r>
      <w:r w:rsidR="000902D0" w:rsidRPr="00303FAC">
        <w:rPr>
          <w:sz w:val="22"/>
          <w:szCs w:val="24"/>
        </w:rPr>
        <w:t>to seek efficient and effective solutions</w:t>
      </w:r>
    </w:p>
    <w:p w14:paraId="0E8877E7" w14:textId="379C2839" w:rsidR="00E6152F" w:rsidRPr="00303FAC" w:rsidRDefault="00CE68A9" w:rsidP="00303FAC">
      <w:pPr>
        <w:pStyle w:val="ListParagraph"/>
        <w:numPr>
          <w:ilvl w:val="0"/>
          <w:numId w:val="17"/>
        </w:numPr>
        <w:spacing w:before="120"/>
        <w:rPr>
          <w:sz w:val="22"/>
          <w:szCs w:val="24"/>
        </w:rPr>
      </w:pPr>
      <w:r w:rsidRPr="00303FAC">
        <w:rPr>
          <w:sz w:val="22"/>
          <w:szCs w:val="24"/>
        </w:rPr>
        <w:t xml:space="preserve">Skills in </w:t>
      </w:r>
      <w:r w:rsidRPr="00303FAC">
        <w:rPr>
          <w:i/>
          <w:iCs/>
          <w:sz w:val="22"/>
          <w:szCs w:val="24"/>
        </w:rPr>
        <w:t>Java, C#,</w:t>
      </w:r>
      <w:r w:rsidR="00905810">
        <w:rPr>
          <w:i/>
          <w:iCs/>
          <w:sz w:val="22"/>
          <w:szCs w:val="24"/>
        </w:rPr>
        <w:t xml:space="preserve"> Python,</w:t>
      </w:r>
      <w:r w:rsidRPr="00303FAC">
        <w:rPr>
          <w:i/>
          <w:iCs/>
          <w:sz w:val="22"/>
          <w:szCs w:val="24"/>
        </w:rPr>
        <w:t xml:space="preserve"> HTML, CSS, JS, Angular, SQL, git, Selenium</w:t>
      </w:r>
      <w:r w:rsidR="00303FAC">
        <w:rPr>
          <w:i/>
          <w:iCs/>
          <w:sz w:val="22"/>
          <w:szCs w:val="24"/>
        </w:rPr>
        <w:t>, NPM, VBA</w:t>
      </w:r>
    </w:p>
    <w:p w14:paraId="1C2A986F" w14:textId="71E2F809" w:rsidR="008F2828" w:rsidRPr="008F2828" w:rsidRDefault="00D8269D" w:rsidP="008F2828">
      <w:pPr>
        <w:pStyle w:val="Heading4"/>
        <w:rPr>
          <w:i w:val="0"/>
          <w:szCs w:val="24"/>
        </w:rPr>
      </w:pPr>
      <w:r>
        <w:rPr>
          <w:noProof/>
        </w:rPr>
        <w:pict w14:anchorId="41F02B35">
          <v:rect id="_x0000_s1027" alt="" style="position:absolute;margin-left:0;margin-top:17.35pt;width:499.7pt;height:.1pt;z-index:251659264;mso-wrap-edited:f;mso-width-percent:0;mso-height-percent:0;mso-width-percent:0;mso-height-percent:0" o:hralign="center" o:hrstd="t" o:hr="t" fillcolor="#a0a0a0" stroked="f"/>
        </w:pict>
      </w:r>
      <w:r w:rsidR="008F2828" w:rsidRPr="008F2828">
        <w:rPr>
          <w:szCs w:val="24"/>
        </w:rPr>
        <w:t>Work Experience</w:t>
      </w:r>
    </w:p>
    <w:p w14:paraId="6CF12418" w14:textId="3546A2DE" w:rsidR="00DB713F" w:rsidRPr="004E6774" w:rsidRDefault="00DB713F" w:rsidP="008F2828">
      <w:pPr>
        <w:pStyle w:val="Heading2"/>
        <w:rPr>
          <w:sz w:val="22"/>
          <w:szCs w:val="22"/>
        </w:rPr>
      </w:pPr>
      <w:r w:rsidRPr="004E6774">
        <w:rPr>
          <w:sz w:val="22"/>
          <w:szCs w:val="22"/>
        </w:rPr>
        <w:t>Intelex Technologies, Inc</w:t>
      </w:r>
    </w:p>
    <w:p w14:paraId="7A02940B" w14:textId="438E399F" w:rsidR="00DB713F" w:rsidRPr="004E6774" w:rsidRDefault="00DB713F" w:rsidP="00DB713F">
      <w:pPr>
        <w:pStyle w:val="Heading3"/>
        <w:rPr>
          <w:i/>
          <w:iCs/>
          <w:color w:val="auto"/>
          <w:sz w:val="22"/>
          <w:szCs w:val="21"/>
        </w:rPr>
      </w:pPr>
      <w:r w:rsidRPr="004E6774">
        <w:rPr>
          <w:i/>
          <w:iCs/>
          <w:color w:val="auto"/>
          <w:sz w:val="22"/>
          <w:szCs w:val="21"/>
        </w:rPr>
        <w:t>Developer / Toronto / September 2019 – December 2019</w:t>
      </w:r>
    </w:p>
    <w:p w14:paraId="68E1C01F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>Debugged lazy load feature, UI, and database errors and implemented a solution</w:t>
      </w:r>
    </w:p>
    <w:p w14:paraId="37946697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>Created and fixed unit tests and automation for updated features or improvements</w:t>
      </w:r>
    </w:p>
    <w:p w14:paraId="533075F6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 xml:space="preserve">Implemented and presented plan to log metrics for </w:t>
      </w:r>
      <w:proofErr w:type="spellStart"/>
      <w:r w:rsidRPr="00085103">
        <w:rPr>
          <w:color w:val="auto"/>
          <w:sz w:val="22"/>
          <w:szCs w:val="24"/>
        </w:rPr>
        <w:t>NServiceBus</w:t>
      </w:r>
      <w:proofErr w:type="spellEnd"/>
      <w:r w:rsidRPr="00085103">
        <w:rPr>
          <w:color w:val="auto"/>
          <w:sz w:val="22"/>
          <w:szCs w:val="24"/>
        </w:rPr>
        <w:t xml:space="preserve"> messaging [NewRelic] </w:t>
      </w:r>
    </w:p>
    <w:p w14:paraId="052A46AC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 xml:space="preserve">Improved performance of web application rendering from network to UI, by over 30% </w:t>
      </w:r>
    </w:p>
    <w:p w14:paraId="41E5E1F7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>Active participant in Scrum, involving standup retrospective, sprint planning, estimation</w:t>
      </w:r>
    </w:p>
    <w:p w14:paraId="246C8EF1" w14:textId="77777777" w:rsidR="00E6152F" w:rsidRPr="000902D0" w:rsidRDefault="000902D0">
      <w:pPr>
        <w:pStyle w:val="Heading2"/>
        <w:rPr>
          <w:sz w:val="22"/>
        </w:rPr>
      </w:pPr>
      <w:r w:rsidRPr="000902D0">
        <w:rPr>
          <w:sz w:val="22"/>
        </w:rPr>
        <w:t>Fidelity Investments Canada</w:t>
      </w:r>
    </w:p>
    <w:p w14:paraId="73B48BF7" w14:textId="77777777" w:rsidR="00E6152F" w:rsidRPr="004E6774" w:rsidRDefault="000902D0">
      <w:pPr>
        <w:pStyle w:val="Heading3"/>
        <w:rPr>
          <w:i/>
          <w:iCs/>
          <w:color w:val="auto"/>
          <w:sz w:val="22"/>
          <w:szCs w:val="21"/>
        </w:rPr>
      </w:pPr>
      <w:r w:rsidRPr="004E6774">
        <w:rPr>
          <w:i/>
          <w:iCs/>
          <w:color w:val="auto"/>
          <w:sz w:val="22"/>
          <w:szCs w:val="21"/>
        </w:rPr>
        <w:t xml:space="preserve">IT Architecture Engineer </w:t>
      </w:r>
      <w:r w:rsidR="00C81817" w:rsidRPr="004E6774">
        <w:rPr>
          <w:i/>
          <w:iCs/>
          <w:color w:val="auto"/>
          <w:sz w:val="22"/>
          <w:szCs w:val="21"/>
        </w:rPr>
        <w:t xml:space="preserve">/ </w:t>
      </w:r>
      <w:r w:rsidR="002D4A2F" w:rsidRPr="004E6774">
        <w:rPr>
          <w:i/>
          <w:iCs/>
          <w:color w:val="auto"/>
          <w:sz w:val="22"/>
          <w:szCs w:val="21"/>
        </w:rPr>
        <w:t xml:space="preserve">Toronto / </w:t>
      </w:r>
      <w:r w:rsidRPr="004E6774">
        <w:rPr>
          <w:i/>
          <w:iCs/>
          <w:color w:val="auto"/>
          <w:sz w:val="22"/>
          <w:szCs w:val="21"/>
        </w:rPr>
        <w:t>January 2019 – April 2019</w:t>
      </w:r>
    </w:p>
    <w:p w14:paraId="563450C4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 xml:space="preserve">Created a design document with a wireframe for a log tool to help developers analyze logs in a human readable format while exhibiting relevant statistics </w:t>
      </w:r>
    </w:p>
    <w:p w14:paraId="79D29B35" w14:textId="4CA813C0" w:rsidR="00303FAC" w:rsidRPr="00303FAC" w:rsidRDefault="00085103" w:rsidP="00303FAC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>Implemented the web tool to parse log files into JSON objects and visually display analyzed information in a dashboard format [MEAN Stack, REGEX, NPM Libraries]</w:t>
      </w:r>
    </w:p>
    <w:p w14:paraId="234C0D75" w14:textId="77777777" w:rsidR="00C81817" w:rsidRPr="004E6774" w:rsidRDefault="00C81817" w:rsidP="00C81817">
      <w:pPr>
        <w:pStyle w:val="Heading2"/>
        <w:rPr>
          <w:sz w:val="22"/>
          <w:szCs w:val="24"/>
        </w:rPr>
      </w:pPr>
      <w:r w:rsidRPr="004E6774">
        <w:rPr>
          <w:sz w:val="22"/>
          <w:szCs w:val="24"/>
        </w:rPr>
        <w:t>Morningstar, Inc</w:t>
      </w:r>
    </w:p>
    <w:p w14:paraId="37ACFBA6" w14:textId="24CF892C" w:rsidR="00C81817" w:rsidRPr="004E6774" w:rsidRDefault="00C81817" w:rsidP="00C81817">
      <w:pPr>
        <w:pStyle w:val="Heading3"/>
        <w:rPr>
          <w:i/>
          <w:iCs/>
          <w:color w:val="auto"/>
          <w:sz w:val="22"/>
          <w:szCs w:val="21"/>
        </w:rPr>
      </w:pPr>
      <w:r w:rsidRPr="004E6774">
        <w:rPr>
          <w:i/>
          <w:iCs/>
          <w:color w:val="auto"/>
          <w:sz w:val="22"/>
          <w:szCs w:val="21"/>
        </w:rPr>
        <w:t>Software Engineerin</w:t>
      </w:r>
      <w:r w:rsidR="00085103">
        <w:rPr>
          <w:i/>
          <w:iCs/>
          <w:color w:val="auto"/>
          <w:sz w:val="22"/>
          <w:szCs w:val="21"/>
        </w:rPr>
        <w:t>g</w:t>
      </w:r>
      <w:r w:rsidRPr="004E6774">
        <w:rPr>
          <w:i/>
          <w:iCs/>
          <w:color w:val="auto"/>
          <w:sz w:val="22"/>
          <w:szCs w:val="21"/>
        </w:rPr>
        <w:t xml:space="preserve"> / </w:t>
      </w:r>
      <w:r w:rsidR="002D4A2F" w:rsidRPr="004E6774">
        <w:rPr>
          <w:i/>
          <w:iCs/>
          <w:color w:val="auto"/>
          <w:sz w:val="22"/>
          <w:szCs w:val="21"/>
        </w:rPr>
        <w:t>Toronto /</w:t>
      </w:r>
      <w:r w:rsidR="00EF536C" w:rsidRPr="004E6774">
        <w:rPr>
          <w:i/>
          <w:iCs/>
          <w:color w:val="auto"/>
          <w:sz w:val="22"/>
          <w:szCs w:val="21"/>
        </w:rPr>
        <w:t xml:space="preserve"> </w:t>
      </w:r>
      <w:r w:rsidRPr="004E6774">
        <w:rPr>
          <w:i/>
          <w:iCs/>
          <w:color w:val="auto"/>
          <w:sz w:val="22"/>
          <w:szCs w:val="21"/>
        </w:rPr>
        <w:t>May 2018 – August 2018</w:t>
      </w:r>
    </w:p>
    <w:p w14:paraId="0871F7DB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 xml:space="preserve">Crafted a desktop tool for rendering API requests in a DataTable [Electron, NodeJS] </w:t>
      </w:r>
    </w:p>
    <w:p w14:paraId="173E480F" w14:textId="77777777" w:rsidR="00085103" w:rsidRPr="00085103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 xml:space="preserve">Built queries with Splunk’s SPL to visually display insightful metrics for client success </w:t>
      </w:r>
    </w:p>
    <w:p w14:paraId="3C4A5238" w14:textId="6240D197" w:rsidR="00303FAC" w:rsidRPr="00303FAC" w:rsidRDefault="00085103" w:rsidP="00303FAC">
      <w:pPr>
        <w:pStyle w:val="ListParagraph"/>
        <w:numPr>
          <w:ilvl w:val="0"/>
          <w:numId w:val="15"/>
        </w:numPr>
        <w:spacing w:after="60" w:line="288" w:lineRule="auto"/>
        <w:rPr>
          <w:color w:val="auto"/>
          <w:sz w:val="22"/>
          <w:szCs w:val="24"/>
        </w:rPr>
      </w:pPr>
      <w:r w:rsidRPr="00085103">
        <w:rPr>
          <w:color w:val="auto"/>
          <w:sz w:val="22"/>
          <w:szCs w:val="24"/>
        </w:rPr>
        <w:t>Implemented proof of concept to showcase newer available technologies [Electron]</w:t>
      </w:r>
      <w:r w:rsidR="00303FAC" w:rsidRPr="00303FAC">
        <w:rPr>
          <w:rFonts w:ascii="CenturyGothic" w:hAnsi="CenturyGothic"/>
          <w:color w:val="49382D"/>
          <w:sz w:val="22"/>
        </w:rPr>
        <w:t xml:space="preserve"> </w:t>
      </w:r>
    </w:p>
    <w:p w14:paraId="1CA8CCCE" w14:textId="7B0970A8" w:rsidR="00303FAC" w:rsidRPr="00303FAC" w:rsidRDefault="009D5A24" w:rsidP="00303FAC">
      <w:pPr>
        <w:pStyle w:val="ListParagraph"/>
        <w:numPr>
          <w:ilvl w:val="0"/>
          <w:numId w:val="15"/>
        </w:numPr>
        <w:spacing w:after="60" w:line="288" w:lineRule="auto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Assist QA Automation team with </w:t>
      </w:r>
      <w:r w:rsidR="00DB0EBD">
        <w:rPr>
          <w:color w:val="auto"/>
          <w:sz w:val="22"/>
          <w:szCs w:val="24"/>
        </w:rPr>
        <w:t xml:space="preserve">creating and maintaining test cases </w:t>
      </w:r>
    </w:p>
    <w:p w14:paraId="5C5AFA97" w14:textId="69169FF9" w:rsidR="008F2828" w:rsidRPr="004E6774" w:rsidRDefault="00D8269D" w:rsidP="008F2828">
      <w:pPr>
        <w:pStyle w:val="Heading4"/>
        <w:rPr>
          <w:szCs w:val="24"/>
        </w:rPr>
      </w:pPr>
      <w:r>
        <w:rPr>
          <w:noProof/>
        </w:rPr>
        <w:pict w14:anchorId="721FC3FE">
          <v:rect id="_x0000_s1026" alt="" style="position:absolute;margin-left:-4.6pt;margin-top:23.45pt;width:499.7pt;height:.1pt;z-index:251658240;mso-wrap-edited:f;mso-width-percent:0;mso-height-percent:0;mso-width-percent:0;mso-height-percent:0" o:hralign="center" o:hrstd="t" o:hr="t" fillcolor="#a0a0a0" stroked="f"/>
        </w:pict>
      </w:r>
      <w:r w:rsidR="000902D0" w:rsidRPr="008F2828">
        <w:rPr>
          <w:szCs w:val="24"/>
        </w:rPr>
        <w:t>Projects</w:t>
      </w:r>
    </w:p>
    <w:p w14:paraId="5BF5C891" w14:textId="42DD6BE7" w:rsidR="00DA3057" w:rsidRDefault="00F04E39" w:rsidP="00303FAC">
      <w:pPr>
        <w:pStyle w:val="Heading3"/>
        <w:spacing w:before="120"/>
        <w:rPr>
          <w:color w:val="auto"/>
          <w:sz w:val="22"/>
          <w:szCs w:val="21"/>
        </w:rPr>
      </w:pPr>
      <w:r w:rsidRPr="004E6774">
        <w:rPr>
          <w:color w:val="auto"/>
          <w:sz w:val="22"/>
          <w:szCs w:val="21"/>
        </w:rPr>
        <w:t xml:space="preserve">Game of Thrones Website </w:t>
      </w:r>
      <w:r w:rsidR="00DA3057" w:rsidRPr="004E6774">
        <w:rPr>
          <w:color w:val="auto"/>
          <w:sz w:val="22"/>
          <w:szCs w:val="21"/>
        </w:rPr>
        <w:t xml:space="preserve">/ </w:t>
      </w:r>
      <w:r w:rsidRPr="004E6774">
        <w:rPr>
          <w:color w:val="auto"/>
          <w:sz w:val="22"/>
          <w:szCs w:val="21"/>
        </w:rPr>
        <w:t>June</w:t>
      </w:r>
      <w:r w:rsidR="00DA3057" w:rsidRPr="004E6774">
        <w:rPr>
          <w:color w:val="auto"/>
          <w:sz w:val="22"/>
          <w:szCs w:val="21"/>
        </w:rPr>
        <w:t xml:space="preserve"> 20</w:t>
      </w:r>
      <w:r w:rsidRPr="004E6774">
        <w:rPr>
          <w:color w:val="auto"/>
          <w:sz w:val="22"/>
          <w:szCs w:val="21"/>
        </w:rPr>
        <w:t>19</w:t>
      </w:r>
      <w:r w:rsidR="00DA3057" w:rsidRPr="004E6774">
        <w:rPr>
          <w:color w:val="auto"/>
          <w:sz w:val="22"/>
          <w:szCs w:val="21"/>
        </w:rPr>
        <w:t xml:space="preserve"> – </w:t>
      </w:r>
      <w:r w:rsidRPr="004E6774">
        <w:rPr>
          <w:color w:val="auto"/>
          <w:sz w:val="22"/>
          <w:szCs w:val="21"/>
        </w:rPr>
        <w:t>August</w:t>
      </w:r>
      <w:r w:rsidR="00DA3057" w:rsidRPr="004E6774">
        <w:rPr>
          <w:color w:val="auto"/>
          <w:sz w:val="22"/>
          <w:szCs w:val="21"/>
        </w:rPr>
        <w:t xml:space="preserve"> 20</w:t>
      </w:r>
      <w:r w:rsidRPr="004E6774">
        <w:rPr>
          <w:color w:val="auto"/>
          <w:sz w:val="22"/>
          <w:szCs w:val="21"/>
        </w:rPr>
        <w:t>19</w:t>
      </w:r>
    </w:p>
    <w:p w14:paraId="4381502A" w14:textId="3AFEBA88" w:rsidR="00ED635E" w:rsidRPr="00ED635E" w:rsidRDefault="00ED635E" w:rsidP="00ED635E">
      <w:pPr>
        <w:pStyle w:val="ListParagraph"/>
        <w:numPr>
          <w:ilvl w:val="0"/>
          <w:numId w:val="15"/>
        </w:numPr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Drafted ER diagrams and a design document to framework the skeleton of the project </w:t>
      </w:r>
    </w:p>
    <w:p w14:paraId="64CD73E0" w14:textId="77777777" w:rsidR="00DB0EBD" w:rsidRPr="00DB0EBD" w:rsidRDefault="00DB0EBD" w:rsidP="00DB0EBD">
      <w:pPr>
        <w:pStyle w:val="ListParagraph"/>
        <w:numPr>
          <w:ilvl w:val="0"/>
          <w:numId w:val="15"/>
        </w:numPr>
        <w:spacing w:after="0" w:line="288" w:lineRule="auto"/>
        <w:ind w:left="714" w:hanging="357"/>
        <w:rPr>
          <w:color w:val="auto"/>
          <w:sz w:val="22"/>
          <w:szCs w:val="24"/>
        </w:rPr>
      </w:pPr>
      <w:r w:rsidRPr="00DB0EBD">
        <w:rPr>
          <w:color w:val="auto"/>
          <w:sz w:val="22"/>
          <w:szCs w:val="24"/>
        </w:rPr>
        <w:t>Designed and implemented a database system which outlined connections from Game of Thrones with queries and a UI to display data.  [SQL, HTML, JS, CSS]</w:t>
      </w:r>
    </w:p>
    <w:p w14:paraId="0476208C" w14:textId="73E24177" w:rsidR="001869B9" w:rsidRPr="004E6774" w:rsidRDefault="001640CF" w:rsidP="008F2828">
      <w:pPr>
        <w:pStyle w:val="Heading3"/>
        <w:spacing w:before="120"/>
        <w:rPr>
          <w:color w:val="auto"/>
          <w:sz w:val="22"/>
          <w:szCs w:val="21"/>
        </w:rPr>
      </w:pPr>
      <w:r w:rsidRPr="004E6774">
        <w:rPr>
          <w:color w:val="auto"/>
          <w:sz w:val="22"/>
          <w:szCs w:val="21"/>
        </w:rPr>
        <w:t>Alto for Elevate Hackathon</w:t>
      </w:r>
      <w:r w:rsidR="001869B9" w:rsidRPr="004E6774">
        <w:rPr>
          <w:color w:val="auto"/>
          <w:sz w:val="22"/>
          <w:szCs w:val="21"/>
        </w:rPr>
        <w:t xml:space="preserve"> / </w:t>
      </w:r>
      <w:r w:rsidRPr="004E6774">
        <w:rPr>
          <w:color w:val="auto"/>
          <w:sz w:val="22"/>
          <w:szCs w:val="21"/>
        </w:rPr>
        <w:t xml:space="preserve">September </w:t>
      </w:r>
      <w:r w:rsidR="001869B9" w:rsidRPr="004E6774">
        <w:rPr>
          <w:color w:val="auto"/>
          <w:sz w:val="22"/>
          <w:szCs w:val="21"/>
        </w:rPr>
        <w:t>201</w:t>
      </w:r>
      <w:r w:rsidRPr="004E6774">
        <w:rPr>
          <w:color w:val="auto"/>
          <w:sz w:val="22"/>
          <w:szCs w:val="21"/>
        </w:rPr>
        <w:t>8</w:t>
      </w:r>
      <w:r w:rsidR="001869B9" w:rsidRPr="004E6774">
        <w:rPr>
          <w:color w:val="auto"/>
          <w:sz w:val="22"/>
          <w:szCs w:val="21"/>
        </w:rPr>
        <w:t xml:space="preserve"> </w:t>
      </w:r>
    </w:p>
    <w:p w14:paraId="491C0B23" w14:textId="77777777" w:rsidR="00DB0EBD" w:rsidRPr="00DB0EBD" w:rsidRDefault="00DB0EBD" w:rsidP="00DB0EBD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  <w:sz w:val="22"/>
          <w:szCs w:val="24"/>
        </w:rPr>
      </w:pPr>
      <w:r w:rsidRPr="00DB0EBD">
        <w:rPr>
          <w:color w:val="auto"/>
          <w:sz w:val="22"/>
          <w:szCs w:val="24"/>
        </w:rPr>
        <w:t>Hustled to create and present a music app proof of concept for judges based on the theme of boosting a sense community, within 72 hours [Electron, HTML, JS, CSS]</w:t>
      </w:r>
    </w:p>
    <w:p w14:paraId="6D47697A" w14:textId="77777777" w:rsidR="00085103" w:rsidRPr="00085103" w:rsidRDefault="00085103" w:rsidP="00085103">
      <w:pPr>
        <w:pStyle w:val="Heading3"/>
        <w:spacing w:before="120"/>
        <w:rPr>
          <w:color w:val="auto"/>
          <w:sz w:val="22"/>
          <w:szCs w:val="21"/>
        </w:rPr>
      </w:pPr>
      <w:r w:rsidRPr="00085103">
        <w:rPr>
          <w:color w:val="auto"/>
          <w:sz w:val="22"/>
          <w:szCs w:val="21"/>
        </w:rPr>
        <w:t>PC Build / March 2017</w:t>
      </w:r>
    </w:p>
    <w:p w14:paraId="71641F41" w14:textId="35C87949" w:rsidR="00085103" w:rsidRPr="00303FAC" w:rsidRDefault="00085103" w:rsidP="00085103">
      <w:pPr>
        <w:pStyle w:val="ListParagraph"/>
        <w:numPr>
          <w:ilvl w:val="0"/>
          <w:numId w:val="15"/>
        </w:numPr>
        <w:spacing w:after="0" w:line="288" w:lineRule="auto"/>
        <w:rPr>
          <w:color w:val="auto"/>
        </w:rPr>
      </w:pPr>
      <w:r>
        <w:rPr>
          <w:color w:val="auto"/>
        </w:rPr>
        <w:t>Researched specifications,</w:t>
      </w:r>
      <w:r w:rsidR="00303FAC">
        <w:rPr>
          <w:color w:val="auto"/>
        </w:rPr>
        <w:t xml:space="preserve"> </w:t>
      </w:r>
      <w:r>
        <w:rPr>
          <w:color w:val="auto"/>
        </w:rPr>
        <w:t>budgeted and assembled parts for a PC build</w:t>
      </w:r>
    </w:p>
    <w:sectPr w:rsidR="00085103" w:rsidRPr="00303FA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46245" w14:textId="77777777" w:rsidR="00D8269D" w:rsidRDefault="00D8269D">
      <w:pPr>
        <w:spacing w:after="0" w:line="240" w:lineRule="auto"/>
      </w:pPr>
      <w:r>
        <w:separator/>
      </w:r>
    </w:p>
  </w:endnote>
  <w:endnote w:type="continuationSeparator" w:id="0">
    <w:p w14:paraId="10752BCD" w14:textId="77777777" w:rsidR="00D8269D" w:rsidRDefault="00D8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35A87" w14:textId="77777777" w:rsidR="00E6152F" w:rsidRDefault="009F48A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83FB1" w14:textId="77777777" w:rsidR="00D8269D" w:rsidRDefault="00D8269D">
      <w:pPr>
        <w:spacing w:after="0" w:line="240" w:lineRule="auto"/>
      </w:pPr>
      <w:r>
        <w:separator/>
      </w:r>
    </w:p>
  </w:footnote>
  <w:footnote w:type="continuationSeparator" w:id="0">
    <w:p w14:paraId="394B90BE" w14:textId="77777777" w:rsidR="00D8269D" w:rsidRDefault="00D82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DDFEF" w14:textId="77777777" w:rsidR="00E6152F" w:rsidRDefault="009F48A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F05996" wp14:editId="2AA9912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E29B22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90DF1" w14:textId="77777777" w:rsidR="00E6152F" w:rsidRDefault="009F48A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317D53" wp14:editId="7DA377E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chemeClr val="accent6">
                          <a:lumMod val="75000"/>
                        </a:schemeClr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49924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" filled="f" stroked="f" strokeweight="1pt">
                <v:textbox inset="2.5mm"/>
              </v:rect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22C"/>
    <w:multiLevelType w:val="hybridMultilevel"/>
    <w:tmpl w:val="86C0D6A0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E0E28"/>
    <w:multiLevelType w:val="multilevel"/>
    <w:tmpl w:val="9F60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61AA6"/>
    <w:multiLevelType w:val="hybridMultilevel"/>
    <w:tmpl w:val="1DDC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23155"/>
    <w:multiLevelType w:val="hybridMultilevel"/>
    <w:tmpl w:val="5E44F07A"/>
    <w:lvl w:ilvl="0" w:tplc="B72EEB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406F"/>
    <w:multiLevelType w:val="hybridMultilevel"/>
    <w:tmpl w:val="CD4086D6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F2F00"/>
    <w:multiLevelType w:val="hybridMultilevel"/>
    <w:tmpl w:val="F0300656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43208"/>
    <w:multiLevelType w:val="hybridMultilevel"/>
    <w:tmpl w:val="1D1AF022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E680C"/>
    <w:multiLevelType w:val="hybridMultilevel"/>
    <w:tmpl w:val="EBD26274"/>
    <w:lvl w:ilvl="0" w:tplc="AEF09E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3E"/>
    <w:rsid w:val="00064102"/>
    <w:rsid w:val="00085103"/>
    <w:rsid w:val="000902D0"/>
    <w:rsid w:val="000A7239"/>
    <w:rsid w:val="000C5040"/>
    <w:rsid w:val="000E67FF"/>
    <w:rsid w:val="00155A19"/>
    <w:rsid w:val="001640CF"/>
    <w:rsid w:val="001869B9"/>
    <w:rsid w:val="001A1AC7"/>
    <w:rsid w:val="0025166C"/>
    <w:rsid w:val="002A0EB2"/>
    <w:rsid w:val="002D4A2F"/>
    <w:rsid w:val="00303FAC"/>
    <w:rsid w:val="003457F5"/>
    <w:rsid w:val="00474E0D"/>
    <w:rsid w:val="00491D0F"/>
    <w:rsid w:val="004E6774"/>
    <w:rsid w:val="005A3821"/>
    <w:rsid w:val="007437EB"/>
    <w:rsid w:val="00873B84"/>
    <w:rsid w:val="0087453E"/>
    <w:rsid w:val="00893CEA"/>
    <w:rsid w:val="008F2828"/>
    <w:rsid w:val="008F561A"/>
    <w:rsid w:val="00905810"/>
    <w:rsid w:val="009D5A24"/>
    <w:rsid w:val="009F48A2"/>
    <w:rsid w:val="00AB54CC"/>
    <w:rsid w:val="00AD21BE"/>
    <w:rsid w:val="00B0086E"/>
    <w:rsid w:val="00B74386"/>
    <w:rsid w:val="00C527EF"/>
    <w:rsid w:val="00C81817"/>
    <w:rsid w:val="00CD7829"/>
    <w:rsid w:val="00CE68A9"/>
    <w:rsid w:val="00D8269D"/>
    <w:rsid w:val="00D8507D"/>
    <w:rsid w:val="00DA3057"/>
    <w:rsid w:val="00DB0EBD"/>
    <w:rsid w:val="00DB713F"/>
    <w:rsid w:val="00E1444E"/>
    <w:rsid w:val="00E6152F"/>
    <w:rsid w:val="00EC7103"/>
    <w:rsid w:val="00ED635E"/>
    <w:rsid w:val="00EF536C"/>
    <w:rsid w:val="00F0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903FC"/>
  <w15:chartTrackingRefBased/>
  <w15:docId w15:val="{D31CEDC2-72E0-9840-AB10-F24CCDE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774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77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9E473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77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9E473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77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B3A2E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7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7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9E473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77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B3A2E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774"/>
    <w:rPr>
      <w:rFonts w:asciiTheme="majorHAnsi" w:eastAsiaTheme="majorEastAsia" w:hAnsiTheme="majorHAnsi" w:cstheme="majorBidi"/>
      <w:color w:val="4B3A2E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74"/>
    <w:pPr>
      <w:numPr>
        <w:ilvl w:val="1"/>
      </w:numPr>
    </w:pPr>
    <w:rPr>
      <w:rFonts w:eastAsiaTheme="majorEastAsia" w:cstheme="majorBidi"/>
      <w:iCs/>
      <w:color w:val="4B3A2E" w:themeColor="text2"/>
      <w:sz w:val="4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6774"/>
    <w:rPr>
      <w:rFonts w:asciiTheme="majorHAnsi" w:eastAsiaTheme="majorEastAsia" w:hAnsiTheme="majorHAnsi" w:cstheme="majorBidi"/>
      <w:bCs/>
      <w:color w:val="9E4733" w:themeColor="accent1"/>
      <w:spacing w:val="20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E6774"/>
    <w:rPr>
      <w:rFonts w:eastAsiaTheme="majorEastAsia" w:cstheme="majorBidi"/>
      <w:b/>
      <w:bCs/>
      <w:color w:val="9E4733" w:themeColor="accen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E677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74"/>
    <w:rPr>
      <w:rFonts w:asciiTheme="majorHAnsi" w:eastAsiaTheme="majorEastAsia" w:hAnsiTheme="majorHAnsi" w:cstheme="majorBidi"/>
      <w:iCs/>
      <w:color w:val="9E473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74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7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7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6774"/>
    <w:rPr>
      <w:b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4E6774"/>
    <w:rPr>
      <w:rFonts w:eastAsiaTheme="majorEastAsia" w:cstheme="majorBidi"/>
      <w:iCs/>
      <w:color w:val="4B3A2E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E6774"/>
    <w:rPr>
      <w:b w:val="0"/>
      <w:bCs/>
      <w:i/>
      <w:color w:val="4B3A2E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E6774"/>
    <w:pPr>
      <w:spacing w:after="0" w:line="360" w:lineRule="auto"/>
      <w:jc w:val="center"/>
    </w:pPr>
    <w:rPr>
      <w:rFonts w:eastAsiaTheme="minorEastAsia"/>
      <w:b/>
      <w:i/>
      <w:iCs/>
      <w:color w:val="9E473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E6774"/>
    <w:rPr>
      <w:rFonts w:eastAsiaTheme="minorEastAsia"/>
      <w:b/>
      <w:i/>
      <w:iCs/>
      <w:color w:val="9E473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74"/>
    <w:pPr>
      <w:pBdr>
        <w:top w:val="single" w:sz="36" w:space="8" w:color="9E4733" w:themeColor="accent1"/>
        <w:left w:val="single" w:sz="36" w:space="8" w:color="9E4733" w:themeColor="accent1"/>
        <w:bottom w:val="single" w:sz="36" w:space="8" w:color="9E4733" w:themeColor="accent1"/>
        <w:right w:val="single" w:sz="36" w:space="8" w:color="9E4733" w:themeColor="accent1"/>
      </w:pBdr>
      <w:shd w:val="clear" w:color="auto" w:fill="9E473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74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9E4733" w:themeFill="accent1"/>
    </w:rPr>
  </w:style>
  <w:style w:type="character" w:styleId="SubtleReference">
    <w:name w:val="Subtle Reference"/>
    <w:basedOn w:val="DefaultParagraphFont"/>
    <w:uiPriority w:val="31"/>
    <w:qFormat/>
    <w:rsid w:val="004E677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E6774"/>
    <w:rPr>
      <w:b w:val="0"/>
      <w:bCs/>
      <w:smallCaps/>
      <w:color w:val="9E473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6774"/>
    <w:rPr>
      <w:b/>
      <w:bCs/>
      <w:caps/>
      <w:smallCaps w:val="0"/>
      <w:color w:val="4B3A2E" w:themeColor="text2"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774"/>
    <w:pPr>
      <w:spacing w:line="240" w:lineRule="auto"/>
    </w:pPr>
    <w:rPr>
      <w:rFonts w:asciiTheme="majorHAnsi" w:eastAsiaTheme="minorEastAsia" w:hAnsiTheme="majorHAnsi"/>
      <w:bCs/>
      <w:smallCaps/>
      <w:color w:val="4B3A2E" w:themeColor="text2"/>
      <w:spacing w:val="6"/>
      <w:sz w:val="22"/>
      <w:szCs w:val="18"/>
    </w:rPr>
  </w:style>
  <w:style w:type="paragraph" w:customStyle="1" w:styleId="ContactInfo">
    <w:name w:val="Contact Info"/>
    <w:basedOn w:val="Normal"/>
    <w:uiPriority w:val="2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qFormat/>
    <w:rsid w:val="004E677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E6774"/>
    <w:rPr>
      <w:b/>
      <w:bCs/>
      <w:i/>
      <w:iCs/>
      <w:color w:val="9E4733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774"/>
    <w:pPr>
      <w:spacing w:before="480" w:line="264" w:lineRule="auto"/>
      <w:outlineLvl w:val="9"/>
    </w:pPr>
    <w:rPr>
      <w:b/>
    </w:rPr>
  </w:style>
  <w:style w:type="paragraph" w:styleId="ListParagraph">
    <w:name w:val="List Paragraph"/>
    <w:basedOn w:val="Normal"/>
    <w:uiPriority w:val="34"/>
    <w:qFormat/>
    <w:rsid w:val="004E6774"/>
    <w:pPr>
      <w:spacing w:line="240" w:lineRule="auto"/>
      <w:ind w:left="720" w:hanging="288"/>
      <w:contextualSpacing/>
    </w:pPr>
    <w:rPr>
      <w:color w:val="4B3A2E" w:themeColor="text2"/>
    </w:r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774"/>
    <w:rPr>
      <w:rFonts w:asciiTheme="majorHAnsi" w:eastAsiaTheme="majorEastAsia" w:hAnsiTheme="majorHAnsi" w:cstheme="majorBidi"/>
      <w:bCs/>
      <w:color w:val="4B3A2E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774"/>
    <w:rPr>
      <w:rFonts w:eastAsiaTheme="majorEastAsia" w:cstheme="majorBidi"/>
      <w:b/>
      <w:bCs/>
      <w:i/>
      <w:iCs/>
      <w:color w:val="000000"/>
      <w:sz w:val="24"/>
    </w:rPr>
  </w:style>
  <w:style w:type="paragraph" w:styleId="NoSpacing">
    <w:name w:val="No Spacing"/>
    <w:link w:val="NoSpacingChar"/>
    <w:uiPriority w:val="1"/>
    <w:qFormat/>
    <w:rsid w:val="004E67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774"/>
  </w:style>
  <w:style w:type="paragraph" w:customStyle="1" w:styleId="PersonalName">
    <w:name w:val="Personal Name"/>
    <w:basedOn w:val="Title"/>
    <w:qFormat/>
    <w:rsid w:val="004E677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0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E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/Library/Containers/com.microsoft.Word/Data/Library/Application%20Support/Microsoft/Office/16.0/DTS/Search/%7bB2E88A77-47EC-4348-B826-A91D50BE143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E05D07E881C9409D708CAB25AA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89065-69A6-4840-9D1D-F95986B21BBE}"/>
      </w:docPartPr>
      <w:docPartBody>
        <w:p w:rsidR="00A42EFA" w:rsidRDefault="00CC0F2A">
          <w:pPr>
            <w:pStyle w:val="E2E05D07E881C9409D708CAB25AA55D2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Gothic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9E"/>
    <w:rsid w:val="000D7A9E"/>
    <w:rsid w:val="00205349"/>
    <w:rsid w:val="0033035A"/>
    <w:rsid w:val="006662ED"/>
    <w:rsid w:val="00A42EFA"/>
    <w:rsid w:val="00BD5E8C"/>
    <w:rsid w:val="00CC0F2A"/>
    <w:rsid w:val="00F63A88"/>
    <w:rsid w:val="00F7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0080DAA77CB4AA1A98D3371C09411">
    <w:name w:val="8120080DAA77CB4AA1A98D3371C09411"/>
  </w:style>
  <w:style w:type="paragraph" w:customStyle="1" w:styleId="50CC01DD5DF84A4989BC7C079DA9B987">
    <w:name w:val="50CC01DD5DF84A4989BC7C079DA9B987"/>
  </w:style>
  <w:style w:type="paragraph" w:customStyle="1" w:styleId="E2E05D07E881C9409D708CAB25AA55D2">
    <w:name w:val="E2E05D07E881C9409D708CAB25AA55D2"/>
  </w:style>
  <w:style w:type="paragraph" w:customStyle="1" w:styleId="9CD8FF8EF831654FBCB7861F379E02AD">
    <w:name w:val="9CD8FF8EF831654FBCB7861F379E02AD"/>
  </w:style>
  <w:style w:type="paragraph" w:customStyle="1" w:styleId="8CEF8D64435D9D4EB49969FC59775AA7">
    <w:name w:val="8CEF8D64435D9D4EB49969FC59775AA7"/>
  </w:style>
  <w:style w:type="paragraph" w:customStyle="1" w:styleId="013038DDD22B4B46A1F73474AF724DCE">
    <w:name w:val="013038DDD22B4B46A1F73474AF724DCE"/>
  </w:style>
  <w:style w:type="paragraph" w:customStyle="1" w:styleId="B3A17EE98BCEFB4981561BF80414BD71">
    <w:name w:val="B3A17EE98BCEFB4981561BF80414BD71"/>
  </w:style>
  <w:style w:type="paragraph" w:customStyle="1" w:styleId="E38AFD2603D1C046A0C5E33C0891737B">
    <w:name w:val="E38AFD2603D1C046A0C5E33C0891737B"/>
  </w:style>
  <w:style w:type="paragraph" w:customStyle="1" w:styleId="DB8511011CD1614388391F981DDC1490">
    <w:name w:val="DB8511011CD1614388391F981DDC1490"/>
  </w:style>
  <w:style w:type="paragraph" w:customStyle="1" w:styleId="EEE5702BF5ABF54CA3F024C06C34A663">
    <w:name w:val="EEE5702BF5ABF54CA3F024C06C34A663"/>
  </w:style>
  <w:style w:type="paragraph" w:customStyle="1" w:styleId="4D27776BB1F16D41AAD2113D6346E3EA">
    <w:name w:val="4D27776BB1F16D41AAD2113D6346E3EA"/>
  </w:style>
  <w:style w:type="paragraph" w:customStyle="1" w:styleId="830AC80CDE38634A88D2A0DD14D66CED">
    <w:name w:val="830AC80CDE38634A88D2A0DD14D66CED"/>
  </w:style>
  <w:style w:type="paragraph" w:customStyle="1" w:styleId="3258C571786E2A408F7D0656EFE64D65">
    <w:name w:val="3258C571786E2A408F7D0656EFE64D65"/>
  </w:style>
  <w:style w:type="paragraph" w:customStyle="1" w:styleId="761D2677497F5244BDD5915DCAFFD548">
    <w:name w:val="761D2677497F5244BDD5915DCAFFD548"/>
  </w:style>
  <w:style w:type="paragraph" w:customStyle="1" w:styleId="4A279FB90B68CE43B2BB5612BABE7386">
    <w:name w:val="4A279FB90B68CE43B2BB5612BABE7386"/>
    <w:rsid w:val="000D7A9E"/>
  </w:style>
  <w:style w:type="paragraph" w:customStyle="1" w:styleId="50FC8245FA85744897E6E0599097C34A">
    <w:name w:val="50FC8245FA85744897E6E0599097C34A"/>
    <w:rsid w:val="000D7A9E"/>
  </w:style>
  <w:style w:type="paragraph" w:customStyle="1" w:styleId="FA2C553A087B45408A644D11FB059319">
    <w:name w:val="FA2C553A087B45408A644D11FB059319"/>
    <w:rsid w:val="0033035A"/>
  </w:style>
  <w:style w:type="paragraph" w:customStyle="1" w:styleId="E52640A7C8BA4849A406F1E410575D26">
    <w:name w:val="E52640A7C8BA4849A406F1E410575D26"/>
    <w:rsid w:val="00330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{B2E88A77-47EC-4348-B826-A91D50BE143D}tf10002079.dotx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3</cp:revision>
  <cp:lastPrinted>2020-01-21T02:39:00Z</cp:lastPrinted>
  <dcterms:created xsi:type="dcterms:W3CDTF">2020-01-21T02:39:00Z</dcterms:created>
  <dcterms:modified xsi:type="dcterms:W3CDTF">2020-01-21T13:44:00Z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